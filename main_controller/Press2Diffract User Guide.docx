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8B5277" w:rsidRDefault="006F04D1" w:rsidP="00C6554A">
      <w:pPr>
        <w:pStyle w:val="Photo"/>
      </w:pPr>
      <w:bookmarkStart w:id="0" w:name="_Toc321147149"/>
      <w:bookmarkStart w:id="1" w:name="_Toc318188227"/>
      <w:bookmarkStart w:id="2" w:name="_Toc318188327"/>
      <w:bookmarkStart w:id="3" w:name="_Toc318189312"/>
      <w:bookmarkStart w:id="4" w:name="_Toc321147011"/>
      <w:r>
        <w:rPr>
          <w:noProof/>
          <w:lang w:val="en-CA" w:eastAsia="en-CA"/>
        </w:rPr>
        <w:drawing>
          <wp:anchor distT="0" distB="0" distL="114300" distR="114300" simplePos="0" relativeHeight="251656192" behindDoc="0" locked="0" layoutInCell="1" allowOverlap="1" wp14:anchorId="69AEADFA" wp14:editId="6D553831">
            <wp:simplePos x="0" y="0"/>
            <wp:positionH relativeFrom="column">
              <wp:posOffset>3769360</wp:posOffset>
            </wp:positionH>
            <wp:positionV relativeFrom="paragraph">
              <wp:posOffset>9525</wp:posOffset>
            </wp:positionV>
            <wp:extent cx="1644091" cy="1657350"/>
            <wp:effectExtent l="0" t="0" r="0" b="0"/>
            <wp:wrapNone/>
            <wp:docPr id="3" name="Picture 3" descr="C:\Users\hamelm\AppData\Local\Microsoft\Windows\INetCache\Content.Word\LPSD LOGO 1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melm\AppData\Local\Microsoft\Windows\INetCache\Content.Word\LPSD LOGO 10x.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091"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4CD" w:rsidRPr="008B5277">
        <w:rPr>
          <w:noProof/>
          <w:lang w:val="en-CA" w:eastAsia="en-CA"/>
        </w:rPr>
        <w:drawing>
          <wp:inline distT="0" distB="0" distL="0" distR="0" wp14:anchorId="41E8B307" wp14:editId="1728EED0">
            <wp:extent cx="5324475" cy="5374296"/>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9">
                      <a:extLst>
                        <a:ext uri="{28A0092B-C50C-407E-A947-70E740481C1C}">
                          <a14:useLocalDpi xmlns:a14="http://schemas.microsoft.com/office/drawing/2010/main" val="0"/>
                        </a:ext>
                      </a:extLst>
                    </a:blip>
                    <a:srcRect l="12502" r="13256"/>
                    <a:stretch/>
                  </pic:blipFill>
                  <pic:spPr bwMode="auto">
                    <a:xfrm>
                      <a:off x="0" y="0"/>
                      <a:ext cx="5387372" cy="5437781"/>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rsidR="00C6554A" w:rsidRDefault="006F04D1" w:rsidP="00C6554A">
      <w:pPr>
        <w:pStyle w:val="Title"/>
      </w:pPr>
      <w:r>
        <w:t xml:space="preserve">HXMA </w:t>
      </w:r>
      <w:r w:rsidR="00AF455D">
        <w:t>Pressure to Diffract</w:t>
      </w:r>
      <w:bookmarkStart w:id="5" w:name="_GoBack"/>
      <w:bookmarkEnd w:id="5"/>
      <w:r>
        <w:t xml:space="preserve"> Guide</w:t>
      </w:r>
    </w:p>
    <w:p w:rsidR="00C6554A" w:rsidRPr="00D5413C" w:rsidRDefault="00AF455D" w:rsidP="00C6554A">
      <w:pPr>
        <w:pStyle w:val="Subtitle"/>
      </w:pPr>
      <w:r>
        <w:t xml:space="preserve">SPEC </w:t>
      </w:r>
      <w:r w:rsidR="00E96938">
        <w:t>Python GUI</w:t>
      </w:r>
    </w:p>
    <w:p w:rsidR="00C6554A" w:rsidRDefault="00E96938" w:rsidP="00C6554A">
      <w:pPr>
        <w:pStyle w:val="ContactInfo"/>
      </w:pPr>
      <w:r>
        <w:t>Michael Hamel</w:t>
      </w:r>
      <w:r w:rsidR="00C6554A">
        <w:t xml:space="preserve"> |</w:t>
      </w:r>
      <w:r w:rsidR="00C6554A" w:rsidRPr="00D5413C">
        <w:t xml:space="preserve"> </w:t>
      </w:r>
      <w:r>
        <w:t>Oct 29</w:t>
      </w:r>
      <w:r w:rsidRPr="00E96938">
        <w:rPr>
          <w:vertAlign w:val="superscript"/>
        </w:rPr>
        <w:t>th</w:t>
      </w:r>
      <w:r>
        <w:t xml:space="preserve"> 2016</w:t>
      </w:r>
      <w:r w:rsidR="00C6554A">
        <w:br w:type="page"/>
      </w:r>
    </w:p>
    <w:p w:rsidR="00C6554A" w:rsidRDefault="00E96938" w:rsidP="00E96938">
      <w:pPr>
        <w:pStyle w:val="Heading1"/>
      </w:pPr>
      <w:bookmarkStart w:id="6" w:name="_Quick_Guide"/>
      <w:bookmarkEnd w:id="6"/>
      <w:r>
        <w:lastRenderedPageBreak/>
        <w:t>Quick Guide</w:t>
      </w:r>
    </w:p>
    <w:p w:rsidR="001F45C9" w:rsidRPr="00D5413C" w:rsidRDefault="001F45C9" w:rsidP="001F45C9">
      <w:pPr>
        <w:pStyle w:val="Heading2"/>
      </w:pPr>
      <w:bookmarkStart w:id="7" w:name="_SPEC"/>
      <w:bookmarkEnd w:id="7"/>
      <w:r>
        <w:t>SPEC</w:t>
      </w:r>
    </w:p>
    <w:p w:rsidR="00E96938" w:rsidRDefault="001F45C9" w:rsidP="001F45C9">
      <w:pPr>
        <w:rPr>
          <w:noProof/>
          <w:lang w:val="en-CA" w:eastAsia="en-CA"/>
        </w:rPr>
      </w:pPr>
      <w:r>
        <w:rPr>
          <w:noProof/>
          <w:lang w:val="en-CA" w:eastAsia="en-CA"/>
        </w:rPr>
        <mc:AlternateContent>
          <mc:Choice Requires="wps">
            <w:drawing>
              <wp:anchor distT="45720" distB="45720" distL="114300" distR="114300" simplePos="0" relativeHeight="251658240" behindDoc="0" locked="0" layoutInCell="1" allowOverlap="1">
                <wp:simplePos x="0" y="0"/>
                <wp:positionH relativeFrom="column">
                  <wp:posOffset>581025</wp:posOffset>
                </wp:positionH>
                <wp:positionV relativeFrom="paragraph">
                  <wp:posOffset>1054100</wp:posOffset>
                </wp:positionV>
                <wp:extent cx="742950" cy="3619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61950"/>
                        </a:xfrm>
                        <a:prstGeom prst="rect">
                          <a:avLst/>
                        </a:prstGeom>
                        <a:noFill/>
                        <a:ln w="9525">
                          <a:noFill/>
                          <a:miter lim="800000"/>
                          <a:headEnd/>
                          <a:tailEnd/>
                        </a:ln>
                      </wps:spPr>
                      <wps:txbx>
                        <w:txbxContent>
                          <w:p w:rsidR="001F45C9" w:rsidRPr="001F45C9" w:rsidRDefault="001F45C9">
                            <w:pPr>
                              <w:rPr>
                                <w:rFonts w:ascii="Arial" w:hAnsi="Arial" w:cs="Arial"/>
                              </w:rPr>
                            </w:pPr>
                            <w:r w:rsidRPr="001F45C9">
                              <w:rPr>
                                <w:rFonts w:ascii="Arial" w:hAnsi="Arial" w:cs="Arial"/>
                              </w:rPr>
                              <w:t>Sstupid0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5.75pt;margin-top:83pt;width:58.5pt;height:2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" filled="f" stroked="f">
                <v:textbox>
                  <w:txbxContent>
                    <w:p w:rsidR="001F45C9" w:rsidRPr="001F45C9" w:rsidRDefault="001F45C9">
                      <w:pPr>
                        <w:rPr>
                          <w:rFonts w:ascii="Arial" w:hAnsi="Arial" w:cs="Arial"/>
                        </w:rPr>
                      </w:pPr>
                      <w:r w:rsidRPr="001F45C9">
                        <w:rPr>
                          <w:rFonts w:ascii="Arial" w:hAnsi="Arial" w:cs="Arial"/>
                        </w:rPr>
                        <w:t>Sstupid0</w:t>
                      </w:r>
                    </w:p>
                  </w:txbxContent>
                </v:textbox>
              </v:shape>
            </w:pict>
          </mc:Fallback>
        </mc:AlternateContent>
      </w:r>
      <w:r>
        <w:t>First you must start the SPEC server:</w:t>
      </w:r>
      <w:r w:rsidRPr="001F45C9">
        <w:rPr>
          <w:noProof/>
          <w:lang w:val="en-CA" w:eastAsia="en-CA"/>
        </w:rPr>
        <w:t xml:space="preserve"> </w:t>
      </w:r>
      <w:r>
        <w:rPr>
          <w:noProof/>
          <w:lang w:val="en-CA" w:eastAsia="en-CA"/>
        </w:rPr>
        <w:drawing>
          <wp:inline distT="0" distB="0" distL="0" distR="0" wp14:anchorId="4852157C" wp14:editId="48444135">
            <wp:extent cx="4517291" cy="1743075"/>
            <wp:effectExtent l="19050" t="19050" r="171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81" t="48523" r="59895" b="30865"/>
                    <a:stretch/>
                  </pic:blipFill>
                  <pic:spPr bwMode="auto">
                    <a:xfrm>
                      <a:off x="0" y="0"/>
                      <a:ext cx="4520280" cy="17442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F45C9" w:rsidRPr="00E96938" w:rsidRDefault="001F45C9" w:rsidP="001F45C9">
      <w:r>
        <w:rPr>
          <w:noProof/>
          <w:lang w:val="en-CA" w:eastAsia="en-CA"/>
        </w:rPr>
        <w:t>Currently this is how you would start the server from any computer inside the firewall.</w:t>
      </w:r>
    </w:p>
    <w:p w:rsidR="00C6554A" w:rsidRPr="00D5413C" w:rsidRDefault="00E96938" w:rsidP="00C6554A">
      <w:pPr>
        <w:pStyle w:val="Heading2"/>
      </w:pPr>
      <w:r>
        <w:t>Move</w:t>
      </w:r>
    </w:p>
    <w:p w:rsidR="002C74C0" w:rsidRDefault="001F45C9" w:rsidP="001F45C9">
      <w:r>
        <w:t>For the purposes of the quick guide I will assume that the motors are setup from a previous user. If they are not please refer to</w:t>
      </w:r>
      <w:r w:rsidRPr="00244187">
        <w:rPr>
          <w:color w:val="auto"/>
        </w:rPr>
        <w:t xml:space="preserve"> </w:t>
      </w:r>
      <w:hyperlink w:anchor="_Motor_Setup" w:history="1">
        <w:r w:rsidRPr="00244187">
          <w:rPr>
            <w:rStyle w:val="Hyperlink"/>
            <w:color w:val="auto"/>
          </w:rPr>
          <w:t>MOTOR SETUP</w:t>
        </w:r>
      </w:hyperlink>
      <w:r>
        <w:t xml:space="preserve">. </w:t>
      </w:r>
      <w:r>
        <w:rPr>
          <w:noProof/>
          <w:lang w:val="en-CA" w:eastAsia="en-CA"/>
        </w:rPr>
        <w:drawing>
          <wp:inline distT="0" distB="0" distL="0" distR="0" wp14:anchorId="6FF9EEE7" wp14:editId="624F09DA">
            <wp:extent cx="3495675" cy="19907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5" t="14550" r="84409" b="57797"/>
                    <a:stretch/>
                  </pic:blipFill>
                  <pic:spPr bwMode="auto">
                    <a:xfrm>
                      <a:off x="0" y="0"/>
                      <a:ext cx="3502002" cy="19943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B84640" w:rsidRDefault="00B84640" w:rsidP="001F45C9">
      <w:r>
        <w:t>The GUI should look like this, and will allow you to move each motor to the desired position, the positions next to the names will update in real time, if you would like to stop this you can turn off Position Tracking. The “Stop All” button will only stop moving motors, and will also kill scans.</w:t>
      </w:r>
    </w:p>
    <w:p w:rsidR="00B84640" w:rsidRDefault="00B84640" w:rsidP="001F45C9">
      <w:r>
        <w:rPr>
          <w:noProof/>
          <w:lang w:val="en-CA" w:eastAsia="en-CA"/>
        </w:rPr>
        <w:drawing>
          <wp:inline distT="0" distB="0" distL="0" distR="0" wp14:anchorId="0D39ECCE" wp14:editId="023E50F0">
            <wp:extent cx="5915025" cy="2000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8" t="92467" r="73018" b="4624"/>
                    <a:stretch/>
                  </pic:blipFill>
                  <pic:spPr bwMode="auto">
                    <a:xfrm>
                      <a:off x="0" y="0"/>
                      <a:ext cx="5924284" cy="20033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73CE" w:rsidRDefault="00B84640" w:rsidP="001F45C9">
      <w:r>
        <w:t>The button at the bottom of the page opens the cell loading/saving page. Please refer to CELL LOADING</w:t>
      </w:r>
      <w:r w:rsidR="006F73CE">
        <w:t xml:space="preserve"> for details.</w:t>
      </w:r>
    </w:p>
    <w:p w:rsidR="006F73CE" w:rsidRDefault="006F73CE">
      <w:r>
        <w:br w:type="page"/>
      </w:r>
    </w:p>
    <w:p w:rsidR="00E96938" w:rsidRDefault="00E96938" w:rsidP="00E96938">
      <w:pPr>
        <w:pStyle w:val="Heading2"/>
      </w:pPr>
      <w:r>
        <w:lastRenderedPageBreak/>
        <w:t>Beam Conditioning</w:t>
      </w:r>
    </w:p>
    <w:p w:rsidR="00B84640" w:rsidRDefault="00B84640" w:rsidP="00E96938">
      <w:r>
        <w:t>Beam Conditioning is very similar to Move, except we have two ways of moving the motors here, either through SPEC or EPICS. The EPICS ones are hardcoded in and should always work well and the SPEC ones will need to be configured on the SPEC server, but you will be able to do scans/contours with them.</w:t>
      </w:r>
    </w:p>
    <w:p w:rsidR="00E96938" w:rsidRPr="00E96938" w:rsidRDefault="00E96938" w:rsidP="00E96938">
      <w:r>
        <w:t xml:space="preserve"> </w:t>
      </w:r>
      <w:r w:rsidR="00B84640">
        <w:rPr>
          <w:noProof/>
          <w:lang w:val="en-CA" w:eastAsia="en-CA"/>
        </w:rPr>
        <w:drawing>
          <wp:inline distT="0" distB="0" distL="0" distR="0" wp14:anchorId="2BB3C036" wp14:editId="29E193DD">
            <wp:extent cx="4295775" cy="2239287"/>
            <wp:effectExtent l="19050" t="19050" r="952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3" t="20371" r="82292" b="50670"/>
                    <a:stretch/>
                  </pic:blipFill>
                  <pic:spPr bwMode="auto">
                    <a:xfrm>
                      <a:off x="0" y="0"/>
                      <a:ext cx="4300453" cy="22417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96938" w:rsidRPr="00D5413C" w:rsidRDefault="00E96938" w:rsidP="00E96938">
      <w:pPr>
        <w:pStyle w:val="Heading2"/>
      </w:pPr>
      <w:r>
        <w:lastRenderedPageBreak/>
        <w:t>Scan</w:t>
      </w:r>
    </w:p>
    <w:p w:rsidR="00E96938" w:rsidRDefault="00B12D1A" w:rsidP="0015248B">
      <w:r>
        <w:rPr>
          <w:noProof/>
          <w:lang w:val="en-CA" w:eastAsia="en-CA"/>
        </w:rPr>
        <mc:AlternateContent>
          <mc:Choice Requires="wps">
            <w:drawing>
              <wp:anchor distT="45720" distB="45720" distL="114300" distR="114300" simplePos="0" relativeHeight="251673600" behindDoc="0" locked="0" layoutInCell="1" allowOverlap="1" wp14:anchorId="4DF25143" wp14:editId="64245838">
                <wp:simplePos x="0" y="0"/>
                <wp:positionH relativeFrom="page">
                  <wp:posOffset>3495675</wp:posOffset>
                </wp:positionH>
                <wp:positionV relativeFrom="paragraph">
                  <wp:posOffset>3698875</wp:posOffset>
                </wp:positionV>
                <wp:extent cx="2371725" cy="3810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81000"/>
                        </a:xfrm>
                        <a:prstGeom prst="rect">
                          <a:avLst/>
                        </a:prstGeom>
                        <a:noFill/>
                        <a:ln w="9525">
                          <a:noFill/>
                          <a:miter lim="800000"/>
                          <a:headEnd/>
                          <a:tailEnd/>
                        </a:ln>
                      </wps:spPr>
                      <wps:txbx>
                        <w:txbxContent>
                          <w:p w:rsidR="00D143F9" w:rsidRPr="006F73CE" w:rsidRDefault="00D143F9" w:rsidP="00D143F9">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D143F9" w:rsidRPr="006F73CE" w:rsidRDefault="00D143F9" w:rsidP="00D143F9">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D143F9" w:rsidRPr="00D143F9" w:rsidRDefault="00D143F9" w:rsidP="00D143F9">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25143" id="_x0000_s1027" type="#_x0000_t202" style="position:absolute;margin-left:275.25pt;margin-top:291.25pt;width:186.75pt;height:30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" filled="f" stroked="f">
                <v:textbox>
                  <w:txbxContent>
                    <w:p w:rsidR="00D143F9" w:rsidRPr="006F73CE" w:rsidRDefault="00D143F9" w:rsidP="00D143F9">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D143F9" w:rsidRPr="006F73CE" w:rsidRDefault="00D143F9" w:rsidP="00D143F9">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D143F9" w:rsidRPr="00D143F9" w:rsidRDefault="00D143F9" w:rsidP="00D143F9">
                      <w:pPr>
                        <w:jc w:val="center"/>
                        <w:rPr>
                          <w:rFonts w:ascii="Arial" w:hAnsi="Arial" w:cs="Arial"/>
                          <w:b/>
                          <w:color w:val="FF0000"/>
                        </w:rPr>
                      </w:pPr>
                    </w:p>
                  </w:txbxContent>
                </v:textbox>
                <w10:wrap anchorx="page"/>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61595739" wp14:editId="3B7421B7">
                <wp:simplePos x="0" y="0"/>
                <wp:positionH relativeFrom="column">
                  <wp:posOffset>4600575</wp:posOffset>
                </wp:positionH>
                <wp:positionV relativeFrom="paragraph">
                  <wp:posOffset>4737099</wp:posOffset>
                </wp:positionV>
                <wp:extent cx="733425" cy="2000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73342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BC8DA" id="Rectangle 13" o:spid="_x0000_s1026" style="position:absolute;margin-left:362.25pt;margin-top:373pt;width:57.7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" filled="f" strokecolor="#004f5b [1604]" strokeweight="2pt"/>
            </w:pict>
          </mc:Fallback>
        </mc:AlternateContent>
      </w:r>
      <w:r>
        <w:rPr>
          <w:noProof/>
          <w:lang w:val="en-CA" w:eastAsia="en-CA"/>
        </w:rPr>
        <mc:AlternateContent>
          <mc:Choice Requires="wps">
            <w:drawing>
              <wp:anchor distT="45720" distB="45720" distL="114300" distR="114300" simplePos="0" relativeHeight="251667456" behindDoc="0" locked="0" layoutInCell="1" allowOverlap="1" wp14:anchorId="713E348E" wp14:editId="7A732BEF">
                <wp:simplePos x="0" y="0"/>
                <wp:positionH relativeFrom="margin">
                  <wp:posOffset>1571626</wp:posOffset>
                </wp:positionH>
                <wp:positionV relativeFrom="paragraph">
                  <wp:posOffset>4584700</wp:posOffset>
                </wp:positionV>
                <wp:extent cx="2324100" cy="44767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B12D1A" w:rsidRDefault="00B12D1A" w:rsidP="00B12D1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D143F9" w:rsidRPr="00D143F9" w:rsidRDefault="00D143F9" w:rsidP="00B12D1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D143F9" w:rsidRPr="00D143F9" w:rsidRDefault="00D143F9" w:rsidP="00D143F9">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E348E" id="_x0000_s1028" type="#_x0000_t202" style="position:absolute;margin-left:123.75pt;margin-top:361pt;width:183pt;height:35.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S7YDQIAAPo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" filled="f" stroked="f">
                <v:textbox>
                  <w:txbxContent>
                    <w:p w:rsidR="00B12D1A" w:rsidRDefault="00B12D1A" w:rsidP="00B12D1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D143F9" w:rsidRPr="00D143F9" w:rsidRDefault="00D143F9" w:rsidP="00B12D1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D143F9" w:rsidRPr="00D143F9" w:rsidRDefault="00D143F9" w:rsidP="00D143F9">
                      <w:pPr>
                        <w:jc w:val="center"/>
                        <w:rPr>
                          <w:rFonts w:ascii="Arial" w:hAnsi="Arial" w:cs="Arial"/>
                          <w:b/>
                          <w:color w:val="FF0000"/>
                        </w:rPr>
                      </w:pPr>
                    </w:p>
                  </w:txbxContent>
                </v:textbox>
                <w10:wrap anchorx="margin"/>
              </v:shape>
            </w:pict>
          </mc:Fallback>
        </mc:AlternateContent>
      </w:r>
      <w:r w:rsidR="00D143F9">
        <w:rPr>
          <w:noProof/>
          <w:lang w:val="en-CA" w:eastAsia="en-CA"/>
        </w:rPr>
        <mc:AlternateContent>
          <mc:Choice Requires="wps">
            <w:drawing>
              <wp:anchor distT="0" distB="0" distL="114300" distR="114300" simplePos="0" relativeHeight="251671552" behindDoc="0" locked="0" layoutInCell="1" allowOverlap="1" wp14:anchorId="2F6975DF" wp14:editId="7BDBC433">
                <wp:simplePos x="0" y="0"/>
                <wp:positionH relativeFrom="column">
                  <wp:posOffset>2543175</wp:posOffset>
                </wp:positionH>
                <wp:positionV relativeFrom="paragraph">
                  <wp:posOffset>4032250</wp:posOffset>
                </wp:positionV>
                <wp:extent cx="17716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7716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E2309" id="Rectangle 18" o:spid="_x0000_s1026" style="position:absolute;margin-left:200.25pt;margin-top:317.5pt;width:139.5pt;height:2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" filled="f" strokecolor="#feb80a [3206]" strokeweight="2pt"/>
            </w:pict>
          </mc:Fallback>
        </mc:AlternateContent>
      </w:r>
      <w:r w:rsidR="00D143F9">
        <w:rPr>
          <w:noProof/>
          <w:lang w:val="en-CA" w:eastAsia="en-CA"/>
        </w:rPr>
        <mc:AlternateContent>
          <mc:Choice Requires="wps">
            <w:drawing>
              <wp:anchor distT="0" distB="0" distL="114300" distR="114300" simplePos="0" relativeHeight="251670528" behindDoc="0" locked="0" layoutInCell="1" allowOverlap="1" wp14:anchorId="3902D0B7" wp14:editId="3C0DBD72">
                <wp:simplePos x="0" y="0"/>
                <wp:positionH relativeFrom="column">
                  <wp:posOffset>3657600</wp:posOffset>
                </wp:positionH>
                <wp:positionV relativeFrom="paragraph">
                  <wp:posOffset>4794250</wp:posOffset>
                </wp:positionV>
                <wp:extent cx="904875" cy="57150"/>
                <wp:effectExtent l="0" t="19050" r="66675" b="95250"/>
                <wp:wrapNone/>
                <wp:docPr id="17" name="Straight Arrow Connector 17"/>
                <wp:cNvGraphicFramePr/>
                <a:graphic xmlns:a="http://schemas.openxmlformats.org/drawingml/2006/main">
                  <a:graphicData uri="http://schemas.microsoft.com/office/word/2010/wordprocessingShape">
                    <wps:wsp>
                      <wps:cNvCnPr/>
                      <wps:spPr>
                        <a:xfrm>
                          <a:off x="0" y="0"/>
                          <a:ext cx="904875"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0EEE13" id="_x0000_t32" coordsize="21600,21600" o:spt="32" o:oned="t" path="m,l21600,21600e" filled="f">
                <v:path arrowok="t" fillok="f" o:connecttype="none"/>
                <o:lock v:ext="edit" shapetype="t"/>
              </v:shapetype>
              <v:shape id="Straight Arrow Connector 17" o:spid="_x0000_s1026" type="#_x0000_t32" style="position:absolute;margin-left:4in;margin-top:377.5pt;width:71.2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" strokecolor="#007789 [2404]">
                <v:stroke endarrow="block"/>
              </v:shape>
            </w:pict>
          </mc:Fallback>
        </mc:AlternateContent>
      </w:r>
      <w:r w:rsidR="00D143F9">
        <w:rPr>
          <w:noProof/>
          <w:lang w:val="en-CA" w:eastAsia="en-CA"/>
        </w:rPr>
        <mc:AlternateContent>
          <mc:Choice Requires="wps">
            <w:drawing>
              <wp:anchor distT="0" distB="0" distL="114300" distR="114300" simplePos="0" relativeHeight="251668480" behindDoc="0" locked="0" layoutInCell="1" allowOverlap="1" wp14:anchorId="76298465" wp14:editId="31C9098F">
                <wp:simplePos x="0" y="0"/>
                <wp:positionH relativeFrom="column">
                  <wp:posOffset>971550</wp:posOffset>
                </wp:positionH>
                <wp:positionV relativeFrom="paragraph">
                  <wp:posOffset>4813300</wp:posOffset>
                </wp:positionV>
                <wp:extent cx="781050" cy="9525"/>
                <wp:effectExtent l="19050" t="57150" r="0" b="85725"/>
                <wp:wrapNone/>
                <wp:docPr id="16" name="Straight Arrow Connector 16"/>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EA69F4" id="Straight Arrow Connector 16" o:spid="_x0000_s1026" type="#_x0000_t32" style="position:absolute;margin-left:76.5pt;margin-top:379pt;width:61.5pt;height:.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" strokecolor="#007789 [2404]">
                <v:stroke endarrow="block"/>
              </v:shape>
            </w:pict>
          </mc:Fallback>
        </mc:AlternateContent>
      </w:r>
      <w:r w:rsidR="00D143F9">
        <w:rPr>
          <w:noProof/>
          <w:lang w:val="en-CA" w:eastAsia="en-CA"/>
        </w:rPr>
        <mc:AlternateContent>
          <mc:Choice Requires="wps">
            <w:drawing>
              <wp:anchor distT="0" distB="0" distL="114300" distR="114300" simplePos="0" relativeHeight="251663360" behindDoc="0" locked="0" layoutInCell="1" allowOverlap="1" wp14:anchorId="088077F6" wp14:editId="4386D702">
                <wp:simplePos x="0" y="0"/>
                <wp:positionH relativeFrom="column">
                  <wp:posOffset>57150</wp:posOffset>
                </wp:positionH>
                <wp:positionV relativeFrom="paragraph">
                  <wp:posOffset>4746625</wp:posOffset>
                </wp:positionV>
                <wp:extent cx="838200" cy="1809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838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D6D0F" id="Rectangle 12" o:spid="_x0000_s1026" style="position:absolute;margin-left:4.5pt;margin-top:373.75pt;width:66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" filled="f" strokecolor="#004f5b [1604]" strokeweight="2pt"/>
            </w:pict>
          </mc:Fallback>
        </mc:AlternateContent>
      </w:r>
      <w:r w:rsidR="00D143F9">
        <w:rPr>
          <w:noProof/>
          <w:lang w:val="en-CA" w:eastAsia="en-CA"/>
        </w:rPr>
        <mc:AlternateContent>
          <mc:Choice Requires="wps">
            <w:drawing>
              <wp:anchor distT="45720" distB="45720" distL="114300" distR="114300" simplePos="0" relativeHeight="251661312" behindDoc="0" locked="0" layoutInCell="1" allowOverlap="1" wp14:anchorId="26F33BDF" wp14:editId="5C4CB32D">
                <wp:simplePos x="0" y="0"/>
                <wp:positionH relativeFrom="column">
                  <wp:posOffset>1304290</wp:posOffset>
                </wp:positionH>
                <wp:positionV relativeFrom="paragraph">
                  <wp:posOffset>212090</wp:posOffset>
                </wp:positionV>
                <wp:extent cx="2371725" cy="37147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ln w="9525">
                          <a:noFill/>
                          <a:miter lim="800000"/>
                          <a:headEnd/>
                          <a:tailEnd/>
                        </a:ln>
                      </wps:spPr>
                      <wps:txbx>
                        <w:txbxContent>
                          <w:p w:rsidR="00D143F9" w:rsidRPr="00D143F9" w:rsidRDefault="00D143F9" w:rsidP="00D143F9">
                            <w:pPr>
                              <w:rPr>
                                <w:rFonts w:ascii="Arial" w:hAnsi="Arial" w:cs="Arial"/>
                                <w:b/>
                                <w:color w:val="FF0000"/>
                              </w:rPr>
                            </w:pPr>
                            <w:r w:rsidRPr="00D143F9">
                              <w:rPr>
                                <w:rFonts w:ascii="Arial" w:hAnsi="Arial" w:cs="Arial"/>
                                <w:b/>
                                <w:color w:val="FF0000"/>
                              </w:rPr>
                              <w:t>Input Settings before scan here</w:t>
                            </w:r>
                          </w:p>
                          <w:p w:rsidR="00D143F9" w:rsidRPr="00D143F9" w:rsidRDefault="00D143F9" w:rsidP="00D143F9">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33BDF" id="_x0000_s1029" type="#_x0000_t202" style="position:absolute;margin-left:102.7pt;margin-top:16.7pt;width:186.75pt;height:29.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" filled="f" stroked="f">
                <v:textbox>
                  <w:txbxContent>
                    <w:p w:rsidR="00D143F9" w:rsidRPr="00D143F9" w:rsidRDefault="00D143F9" w:rsidP="00D143F9">
                      <w:pPr>
                        <w:rPr>
                          <w:rFonts w:ascii="Arial" w:hAnsi="Arial" w:cs="Arial"/>
                          <w:b/>
                          <w:color w:val="FF0000"/>
                        </w:rPr>
                      </w:pPr>
                      <w:r w:rsidRPr="00D143F9">
                        <w:rPr>
                          <w:rFonts w:ascii="Arial" w:hAnsi="Arial" w:cs="Arial"/>
                          <w:b/>
                          <w:color w:val="FF0000"/>
                        </w:rPr>
                        <w:t>Input Settings before scan here</w:t>
                      </w:r>
                    </w:p>
                    <w:p w:rsidR="00D143F9" w:rsidRPr="00D143F9" w:rsidRDefault="00D143F9" w:rsidP="00D143F9">
                      <w:pPr>
                        <w:rPr>
                          <w:rFonts w:ascii="Arial" w:hAnsi="Arial" w:cs="Arial"/>
                          <w:b/>
                          <w:color w:val="FF0000"/>
                        </w:rPr>
                      </w:pPr>
                    </w:p>
                  </w:txbxContent>
                </v:textbox>
              </v:shape>
            </w:pict>
          </mc:Fallback>
        </mc:AlternateContent>
      </w:r>
      <w:r w:rsidR="00D143F9">
        <w:rPr>
          <w:noProof/>
          <w:lang w:val="en-CA" w:eastAsia="en-CA"/>
        </w:rPr>
        <mc:AlternateContent>
          <mc:Choice Requires="wps">
            <w:drawing>
              <wp:anchor distT="0" distB="0" distL="114300" distR="114300" simplePos="0" relativeHeight="251662336" behindDoc="0" locked="0" layoutInCell="1" allowOverlap="1" wp14:anchorId="0582A509" wp14:editId="0001FC07">
                <wp:simplePos x="0" y="0"/>
                <wp:positionH relativeFrom="margin">
                  <wp:align>left</wp:align>
                </wp:positionH>
                <wp:positionV relativeFrom="paragraph">
                  <wp:posOffset>288925</wp:posOffset>
                </wp:positionV>
                <wp:extent cx="5314950" cy="676275"/>
                <wp:effectExtent l="0" t="0" r="19050" b="28575"/>
                <wp:wrapNone/>
                <wp:docPr id="11" name="L-Shape 11"/>
                <wp:cNvGraphicFramePr/>
                <a:graphic xmlns:a="http://schemas.openxmlformats.org/drawingml/2006/main">
                  <a:graphicData uri="http://schemas.microsoft.com/office/word/2010/wordprocessingShape">
                    <wps:wsp>
                      <wps:cNvSpPr/>
                      <wps:spPr>
                        <a:xfrm>
                          <a:off x="0" y="0"/>
                          <a:ext cx="5314950" cy="676275"/>
                        </a:xfrm>
                        <a:prstGeom prst="corner">
                          <a:avLst>
                            <a:gd name="adj1" fmla="val 65152"/>
                            <a:gd name="adj2" fmla="val 2015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D2B8B" id="L-Shape 11" o:spid="_x0000_s1026" style="position:absolute;margin-left:0;margin-top:22.75pt;width:418.5pt;height:53.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314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" path="m,l1362796,r,235668l5314950,235668r,440607l,676275,,xe" filled="f" strokecolor="red" strokeweight="2pt">
                <v:path arrowok="t" o:connecttype="custom" o:connectlocs="0,0;1362796,0;1362796,235668;5314950,235668;5314950,676275;0,676275;0,0" o:connectangles="0,0,0,0,0,0,0"/>
                <w10:wrap anchorx="margin"/>
              </v:shape>
            </w:pict>
          </mc:Fallback>
        </mc:AlternateContent>
      </w:r>
      <w:r w:rsidR="0015248B">
        <w:rPr>
          <w:noProof/>
          <w:lang w:val="en-CA" w:eastAsia="en-CA"/>
        </w:rPr>
        <w:drawing>
          <wp:inline distT="0" distB="0" distL="0" distR="0" wp14:anchorId="672E3D08" wp14:editId="73E8475A">
            <wp:extent cx="5334000" cy="5297214"/>
            <wp:effectExtent l="19050" t="19050" r="190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1" t="7407" r="74306" b="3704"/>
                    <a:stretch/>
                  </pic:blipFill>
                  <pic:spPr bwMode="auto">
                    <a:xfrm>
                      <a:off x="0" y="0"/>
                      <a:ext cx="5356912" cy="531996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06326" w:rsidRDefault="00A06326" w:rsidP="0015248B">
      <w:r>
        <w:t>Above is an example of a completed scan</w:t>
      </w:r>
      <w:r w:rsidR="006F73CE">
        <w:t>, we can see that the bars are showing the calculated values, we also note that the “Curser” bar can be clicked and dragged.</w:t>
      </w:r>
    </w:p>
    <w:p w:rsidR="006F73CE" w:rsidRDefault="006F73CE" w:rsidP="0015248B">
      <w:r>
        <w:t>The scan can be saved at any time and if a directory + name is specified beforehand, automatic backups are made.</w:t>
      </w:r>
    </w:p>
    <w:p w:rsidR="006F73CE" w:rsidRDefault="006F73CE">
      <w:r>
        <w:br w:type="page"/>
      </w:r>
    </w:p>
    <w:p w:rsidR="00E96938" w:rsidRPr="00D5413C" w:rsidRDefault="00E96938" w:rsidP="00E96938">
      <w:pPr>
        <w:pStyle w:val="Heading2"/>
      </w:pPr>
      <w:r>
        <w:lastRenderedPageBreak/>
        <w:t>Contour</w:t>
      </w:r>
    </w:p>
    <w:p w:rsidR="00E96938" w:rsidRDefault="00B12D1A" w:rsidP="00A06326">
      <w:r>
        <w:rPr>
          <w:noProof/>
          <w:lang w:val="en-CA" w:eastAsia="en-CA"/>
        </w:rPr>
        <mc:AlternateContent>
          <mc:Choice Requires="wps">
            <w:drawing>
              <wp:anchor distT="0" distB="0" distL="114300" distR="114300" simplePos="0" relativeHeight="251685888" behindDoc="0" locked="0" layoutInCell="1" allowOverlap="1" wp14:anchorId="31064188" wp14:editId="580CBF5E">
                <wp:simplePos x="0" y="0"/>
                <wp:positionH relativeFrom="column">
                  <wp:posOffset>76199</wp:posOffset>
                </wp:positionH>
                <wp:positionV relativeFrom="paragraph">
                  <wp:posOffset>4127500</wp:posOffset>
                </wp:positionV>
                <wp:extent cx="2333625" cy="3524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2333625"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21AAF1" id="Rectangle 28" o:spid="_x0000_s1026" style="position:absolute;margin-left:6pt;margin-top:325pt;width:183.75pt;height:27.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" filled="f" strokecolor="#feb80a [3206]" strokeweight="2pt"/>
            </w:pict>
          </mc:Fallback>
        </mc:AlternateContent>
      </w:r>
      <w:r>
        <w:rPr>
          <w:noProof/>
          <w:lang w:val="en-CA" w:eastAsia="en-CA"/>
        </w:rPr>
        <mc:AlternateContent>
          <mc:Choice Requires="wps">
            <w:drawing>
              <wp:anchor distT="45720" distB="45720" distL="114300" distR="114300" simplePos="0" relativeHeight="251679744" behindDoc="0" locked="0" layoutInCell="1" allowOverlap="1" wp14:anchorId="7C16657E" wp14:editId="024085A5">
                <wp:simplePos x="0" y="0"/>
                <wp:positionH relativeFrom="margin">
                  <wp:posOffset>2257425</wp:posOffset>
                </wp:positionH>
                <wp:positionV relativeFrom="paragraph">
                  <wp:posOffset>4089400</wp:posOffset>
                </wp:positionV>
                <wp:extent cx="1438275" cy="4095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409575"/>
                        </a:xfrm>
                        <a:prstGeom prst="rect">
                          <a:avLst/>
                        </a:prstGeom>
                        <a:noFill/>
                        <a:ln w="9525">
                          <a:noFill/>
                          <a:miter lim="800000"/>
                          <a:headEnd/>
                          <a:tailEnd/>
                        </a:ln>
                      </wps:spPr>
                      <wps:txbx>
                        <w:txbxContent>
                          <w:p w:rsidR="00B12D1A" w:rsidRPr="006F73CE" w:rsidRDefault="00B12D1A" w:rsidP="00B12D1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B12D1A" w:rsidRPr="006F73CE" w:rsidRDefault="00B12D1A" w:rsidP="00B12D1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B12D1A" w:rsidRPr="00D143F9" w:rsidRDefault="00B12D1A" w:rsidP="00B12D1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6657E" id="_x0000_s1030" type="#_x0000_t202" style="position:absolute;margin-left:177.75pt;margin-top:322pt;width:113.25pt;height:32.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" filled="f" stroked="f">
                <v:textbox>
                  <w:txbxContent>
                    <w:p w:rsidR="00B12D1A" w:rsidRPr="006F73CE" w:rsidRDefault="00B12D1A" w:rsidP="00B12D1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B12D1A" w:rsidRPr="006F73CE" w:rsidRDefault="00B12D1A" w:rsidP="00B12D1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B12D1A" w:rsidRPr="00D143F9" w:rsidRDefault="00B12D1A" w:rsidP="00B12D1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45720" distB="45720" distL="114300" distR="114300" simplePos="0" relativeHeight="251681792" behindDoc="0" locked="0" layoutInCell="1" allowOverlap="1" wp14:anchorId="0053A997" wp14:editId="249DC480">
                <wp:simplePos x="0" y="0"/>
                <wp:positionH relativeFrom="margin">
                  <wp:posOffset>3905250</wp:posOffset>
                </wp:positionH>
                <wp:positionV relativeFrom="paragraph">
                  <wp:posOffset>4175125</wp:posOffset>
                </wp:positionV>
                <wp:extent cx="1714500" cy="3048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noFill/>
                        <a:ln w="9525">
                          <a:noFill/>
                          <a:miter lim="800000"/>
                          <a:headEnd/>
                          <a:tailEnd/>
                        </a:ln>
                      </wps:spPr>
                      <wps:txbx>
                        <w:txbxContent>
                          <w:p w:rsidR="00B12D1A" w:rsidRPr="00D143F9" w:rsidRDefault="00B12D1A" w:rsidP="00B12D1A">
                            <w:pPr>
                              <w:spacing w:before="0" w:after="0"/>
                              <w:jc w:val="center"/>
                              <w:rPr>
                                <w:rFonts w:ascii="Arial" w:hAnsi="Arial" w:cs="Arial"/>
                                <w:b/>
                                <w:color w:val="00A0B8" w:themeColor="accent1"/>
                                <w:sz w:val="18"/>
                              </w:rPr>
                            </w:pPr>
                            <w:r>
                              <w:rPr>
                                <w:rFonts w:ascii="Arial" w:hAnsi="Arial" w:cs="Arial"/>
                                <w:b/>
                                <w:color w:val="00A0B8" w:themeColor="accent1"/>
                              </w:rPr>
                              <w:t>Choose Intensity Data</w:t>
                            </w:r>
                          </w:p>
                          <w:p w:rsidR="00B12D1A" w:rsidRPr="00D143F9" w:rsidRDefault="00B12D1A" w:rsidP="00B12D1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3A997" id="_x0000_s1031" type="#_x0000_t202" style="position:absolute;margin-left:307.5pt;margin-top:328.75pt;width:135pt;height:2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" filled="f" stroked="f">
                <v:textbox>
                  <w:txbxContent>
                    <w:p w:rsidR="00B12D1A" w:rsidRPr="00D143F9" w:rsidRDefault="00B12D1A" w:rsidP="00B12D1A">
                      <w:pPr>
                        <w:spacing w:before="0" w:after="0"/>
                        <w:jc w:val="center"/>
                        <w:rPr>
                          <w:rFonts w:ascii="Arial" w:hAnsi="Arial" w:cs="Arial"/>
                          <w:b/>
                          <w:color w:val="00A0B8" w:themeColor="accent1"/>
                          <w:sz w:val="18"/>
                        </w:rPr>
                      </w:pPr>
                      <w:r>
                        <w:rPr>
                          <w:rFonts w:ascii="Arial" w:hAnsi="Arial" w:cs="Arial"/>
                          <w:b/>
                          <w:color w:val="00A0B8" w:themeColor="accent1"/>
                        </w:rPr>
                        <w:t xml:space="preserve">Choose </w:t>
                      </w:r>
                      <w:r>
                        <w:rPr>
                          <w:rFonts w:ascii="Arial" w:hAnsi="Arial" w:cs="Arial"/>
                          <w:b/>
                          <w:color w:val="00A0B8" w:themeColor="accent1"/>
                        </w:rPr>
                        <w:t>Intensity Data</w:t>
                      </w:r>
                    </w:p>
                    <w:p w:rsidR="00B12D1A" w:rsidRPr="00D143F9" w:rsidRDefault="00B12D1A" w:rsidP="00B12D1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683840" behindDoc="0" locked="0" layoutInCell="1" allowOverlap="1" wp14:anchorId="53882747" wp14:editId="2957B4FF">
                <wp:simplePos x="0" y="0"/>
                <wp:positionH relativeFrom="margin">
                  <wp:posOffset>4629150</wp:posOffset>
                </wp:positionH>
                <wp:positionV relativeFrom="paragraph">
                  <wp:posOffset>4441825</wp:posOffset>
                </wp:positionV>
                <wp:extent cx="828675" cy="2381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82867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5E41" id="Rectangle 27" o:spid="_x0000_s1026" style="position:absolute;margin-left:364.5pt;margin-top:349.75pt;width:65.25pt;height:18.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674624" behindDoc="0" locked="0" layoutInCell="1" allowOverlap="1" wp14:anchorId="24C76B30" wp14:editId="1167CE08">
                <wp:simplePos x="0" y="0"/>
                <wp:positionH relativeFrom="column">
                  <wp:posOffset>76200</wp:posOffset>
                </wp:positionH>
                <wp:positionV relativeFrom="paragraph">
                  <wp:posOffset>279400</wp:posOffset>
                </wp:positionV>
                <wp:extent cx="3419475" cy="7143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4194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C566" id="Rectangle 21" o:spid="_x0000_s1026" style="position:absolute;margin-left:6pt;margin-top:22pt;width:269.25pt;height:5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" filled="f" strokecolor="red" strokeweight="2pt"/>
            </w:pict>
          </mc:Fallback>
        </mc:AlternateContent>
      </w:r>
      <w:r>
        <w:rPr>
          <w:noProof/>
          <w:lang w:val="en-CA" w:eastAsia="en-CA"/>
        </w:rPr>
        <mc:AlternateContent>
          <mc:Choice Requires="wps">
            <w:drawing>
              <wp:anchor distT="45720" distB="45720" distL="114300" distR="114300" simplePos="0" relativeHeight="251677696" behindDoc="0" locked="0" layoutInCell="1" allowOverlap="1" wp14:anchorId="5657C838" wp14:editId="00A8F8D8">
                <wp:simplePos x="0" y="0"/>
                <wp:positionH relativeFrom="column">
                  <wp:posOffset>3467100</wp:posOffset>
                </wp:positionH>
                <wp:positionV relativeFrom="paragraph">
                  <wp:posOffset>327025</wp:posOffset>
                </wp:positionV>
                <wp:extent cx="1428750" cy="39052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90525"/>
                        </a:xfrm>
                        <a:prstGeom prst="rect">
                          <a:avLst/>
                        </a:prstGeom>
                        <a:noFill/>
                        <a:ln w="9525">
                          <a:noFill/>
                          <a:miter lim="800000"/>
                          <a:headEnd/>
                          <a:tailEnd/>
                        </a:ln>
                      </wps:spPr>
                      <wps:txbx>
                        <w:txbxContent>
                          <w:p w:rsidR="00B12D1A" w:rsidRPr="00D143F9" w:rsidRDefault="00B12D1A" w:rsidP="00B12D1A">
                            <w:pPr>
                              <w:rPr>
                                <w:rFonts w:ascii="Arial" w:hAnsi="Arial" w:cs="Arial"/>
                                <w:b/>
                                <w:color w:val="FF0000"/>
                              </w:rPr>
                            </w:pPr>
                            <w:r>
                              <w:rPr>
                                <w:rFonts w:ascii="Arial" w:hAnsi="Arial" w:cs="Arial"/>
                                <w:b/>
                                <w:color w:val="FF0000"/>
                              </w:rPr>
                              <w:t>Pre-Scan Settings</w:t>
                            </w:r>
                          </w:p>
                          <w:p w:rsidR="00B12D1A" w:rsidRPr="00D143F9" w:rsidRDefault="00B12D1A" w:rsidP="00B12D1A">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7C838" id="_x0000_s1032" type="#_x0000_t202" style="position:absolute;margin-left:273pt;margin-top:25.75pt;width:112.5pt;height:3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" filled="f" stroked="f">
                <v:textbox>
                  <w:txbxContent>
                    <w:p w:rsidR="00B12D1A" w:rsidRPr="00D143F9" w:rsidRDefault="00B12D1A" w:rsidP="00B12D1A">
                      <w:pPr>
                        <w:rPr>
                          <w:rFonts w:ascii="Arial" w:hAnsi="Arial" w:cs="Arial"/>
                          <w:b/>
                          <w:color w:val="FF0000"/>
                        </w:rPr>
                      </w:pPr>
                      <w:r>
                        <w:rPr>
                          <w:rFonts w:ascii="Arial" w:hAnsi="Arial" w:cs="Arial"/>
                          <w:b/>
                          <w:color w:val="FF0000"/>
                        </w:rPr>
                        <w:t>Pre-Scan Settings</w:t>
                      </w:r>
                    </w:p>
                    <w:p w:rsidR="00B12D1A" w:rsidRPr="00D143F9" w:rsidRDefault="00B12D1A" w:rsidP="00B12D1A">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675648" behindDoc="0" locked="0" layoutInCell="1" allowOverlap="1" wp14:anchorId="6D5F2A8B" wp14:editId="76EFF98D">
                <wp:simplePos x="0" y="0"/>
                <wp:positionH relativeFrom="column">
                  <wp:posOffset>4819650</wp:posOffset>
                </wp:positionH>
                <wp:positionV relativeFrom="paragraph">
                  <wp:posOffset>517525</wp:posOffset>
                </wp:positionV>
                <wp:extent cx="704850" cy="4572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70485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2D1A" w:rsidRDefault="00B12D1A" w:rsidP="00B12D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F2A8B" id="Rectangle 23" o:spid="_x0000_s1033" style="position:absolute;margin-left:379.5pt;margin-top:40.75pt;width:55.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" filled="f" strokecolor="red" strokeweight="2pt">
                <v:textbox>
                  <w:txbxContent>
                    <w:p w:rsidR="00B12D1A" w:rsidRDefault="00B12D1A" w:rsidP="00B12D1A">
                      <w:pPr>
                        <w:jc w:val="center"/>
                      </w:pPr>
                    </w:p>
                  </w:txbxContent>
                </v:textbox>
              </v:rect>
            </w:pict>
          </mc:Fallback>
        </mc:AlternateContent>
      </w:r>
      <w:r w:rsidR="00A06326">
        <w:rPr>
          <w:noProof/>
          <w:lang w:val="en-CA" w:eastAsia="en-CA"/>
        </w:rPr>
        <w:drawing>
          <wp:inline distT="0" distB="0" distL="0" distR="0" wp14:anchorId="6F45808B" wp14:editId="58614B1B">
            <wp:extent cx="5514975" cy="4617720"/>
            <wp:effectExtent l="19050" t="19050" r="2857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8" t="12634" r="72221" b="7192"/>
                    <a:stretch/>
                  </pic:blipFill>
                  <pic:spPr bwMode="auto">
                    <a:xfrm>
                      <a:off x="0" y="0"/>
                      <a:ext cx="5531286" cy="4631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0875" w:rsidRDefault="00B12D1A">
      <w:r>
        <w:t xml:space="preserve">Above is a Mesh/Contour scan, </w:t>
      </w:r>
      <w:r w:rsidR="00690875">
        <w:t>which lets you scan two motors for the intensity.</w:t>
      </w:r>
    </w:p>
    <w:p w:rsidR="00851F06" w:rsidRDefault="00690875">
      <w:r>
        <w:t>Note that the graph axes are set to the chosen motors. You can change the data which displays as intensity and the scaling method to logarithmic if needed.</w:t>
      </w:r>
    </w:p>
    <w:p w:rsidR="00851F06" w:rsidRDefault="00851F06">
      <w:r>
        <w:br w:type="page"/>
      </w:r>
    </w:p>
    <w:p w:rsidR="00851F06" w:rsidRDefault="00851F06" w:rsidP="00851F06">
      <w:pPr>
        <w:pStyle w:val="Heading2"/>
      </w:pPr>
      <w:r>
        <w:lastRenderedPageBreak/>
        <w:t>Centering</w:t>
      </w:r>
    </w:p>
    <w:p w:rsidR="007E63CA" w:rsidRPr="007E63CA" w:rsidRDefault="007E63CA" w:rsidP="007E63CA">
      <w:r>
        <w:rPr>
          <w:noProof/>
          <w:lang w:val="en-CA" w:eastAsia="en-CA"/>
        </w:rPr>
        <mc:AlternateContent>
          <mc:Choice Requires="wpg">
            <w:drawing>
              <wp:anchor distT="0" distB="0" distL="114300" distR="114300" simplePos="0" relativeHeight="251695104" behindDoc="0" locked="0" layoutInCell="1" allowOverlap="1" wp14:anchorId="4AE809E6" wp14:editId="42D0A933">
                <wp:simplePos x="0" y="0"/>
                <wp:positionH relativeFrom="margin">
                  <wp:align>left</wp:align>
                </wp:positionH>
                <wp:positionV relativeFrom="paragraph">
                  <wp:posOffset>259631</wp:posOffset>
                </wp:positionV>
                <wp:extent cx="5831457" cy="4563374"/>
                <wp:effectExtent l="0" t="0" r="17145" b="0"/>
                <wp:wrapNone/>
                <wp:docPr id="39" name="Group 39"/>
                <wp:cNvGraphicFramePr/>
                <a:graphic xmlns:a="http://schemas.openxmlformats.org/drawingml/2006/main">
                  <a:graphicData uri="http://schemas.microsoft.com/office/word/2010/wordprocessingGroup">
                    <wpg:wgp>
                      <wpg:cNvGrpSpPr/>
                      <wpg:grpSpPr>
                        <a:xfrm>
                          <a:off x="0" y="0"/>
                          <a:ext cx="5831457" cy="4563374"/>
                          <a:chOff x="0" y="0"/>
                          <a:chExt cx="5791200" cy="4591050"/>
                        </a:xfrm>
                      </wpg:grpSpPr>
                      <wps:wsp>
                        <wps:cNvPr id="34" name="Rectangle 34"/>
                        <wps:cNvSpPr/>
                        <wps:spPr>
                          <a:xfrm>
                            <a:off x="0" y="675341"/>
                            <a:ext cx="30765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52450" y="142875"/>
                            <a:ext cx="3619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1F06" w:rsidRDefault="00851F06" w:rsidP="00851F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1019175" y="0"/>
                            <a:ext cx="1428750" cy="390525"/>
                          </a:xfrm>
                          <a:prstGeom prst="rect">
                            <a:avLst/>
                          </a:prstGeom>
                          <a:noFill/>
                          <a:ln w="9525">
                            <a:noFill/>
                            <a:miter lim="800000"/>
                            <a:headEnd/>
                            <a:tailEnd/>
                          </a:ln>
                        </wps:spPr>
                        <wps:txbx>
                          <w:txbxContent>
                            <w:p w:rsidR="00851F06" w:rsidRPr="00D143F9" w:rsidRDefault="00851F06" w:rsidP="00851F06">
                              <w:pPr>
                                <w:rPr>
                                  <w:rFonts w:ascii="Arial" w:hAnsi="Arial" w:cs="Arial"/>
                                  <w:b/>
                                  <w:color w:val="FF0000"/>
                                </w:rPr>
                              </w:pPr>
                              <w:r>
                                <w:rPr>
                                  <w:rFonts w:ascii="Arial" w:hAnsi="Arial" w:cs="Arial"/>
                                  <w:b/>
                                  <w:color w:val="FF0000"/>
                                </w:rPr>
                                <w:t>Pre-Scan Settings</w:t>
                              </w:r>
                            </w:p>
                            <w:p w:rsidR="00851F06" w:rsidRPr="00D143F9" w:rsidRDefault="00851F06" w:rsidP="00851F06">
                              <w:pPr>
                                <w:rPr>
                                  <w:rFonts w:ascii="Arial" w:hAnsi="Arial" w:cs="Arial"/>
                                  <w:b/>
                                  <w:color w:val="FF0000"/>
                                </w:rPr>
                              </w:pPr>
                            </w:p>
                          </w:txbxContent>
                        </wps:txbx>
                        <wps:bodyPr rot="0" vert="horz" wrap="square" lIns="91440" tIns="45720" rIns="91440" bIns="45720" anchor="t" anchorCtr="0">
                          <a:noAutofit/>
                        </wps:bodyPr>
                      </wps:wsp>
                      <wps:wsp>
                        <wps:cNvPr id="31" name="Text Box 2"/>
                        <wps:cNvSpPr txBox="1">
                          <a:spLocks noChangeArrowheads="1"/>
                        </wps:cNvSpPr>
                        <wps:spPr bwMode="auto">
                          <a:xfrm>
                            <a:off x="3152775" y="3429000"/>
                            <a:ext cx="1438275" cy="409575"/>
                          </a:xfrm>
                          <a:prstGeom prst="rect">
                            <a:avLst/>
                          </a:prstGeom>
                          <a:noFill/>
                          <a:ln w="9525">
                            <a:noFill/>
                            <a:miter lim="800000"/>
                            <a:headEnd/>
                            <a:tailEnd/>
                          </a:ln>
                        </wps:spPr>
                        <wps:txbx>
                          <w:txbxContent>
                            <w:p w:rsidR="00851F06" w:rsidRPr="006F73CE" w:rsidRDefault="00851F06" w:rsidP="00851F06">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851F06" w:rsidRPr="006F73CE" w:rsidRDefault="00851F06" w:rsidP="00851F06">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851F06" w:rsidRPr="00D143F9" w:rsidRDefault="00851F06" w:rsidP="00851F06">
                              <w:pPr>
                                <w:jc w:val="center"/>
                                <w:rPr>
                                  <w:rFonts w:ascii="Arial" w:hAnsi="Arial" w:cs="Arial"/>
                                  <w:b/>
                                  <w:color w:val="FF0000"/>
                                </w:rPr>
                              </w:pPr>
                            </w:p>
                          </w:txbxContent>
                        </wps:txbx>
                        <wps:bodyPr rot="0" vert="horz" wrap="square" lIns="91440" tIns="45720" rIns="91440" bIns="45720" anchor="t" anchorCtr="0">
                          <a:noAutofit/>
                        </wps:bodyPr>
                      </wps:wsp>
                      <wps:wsp>
                        <wps:cNvPr id="32" name="Text Box 2"/>
                        <wps:cNvSpPr txBox="1">
                          <a:spLocks noChangeArrowheads="1"/>
                        </wps:cNvSpPr>
                        <wps:spPr bwMode="auto">
                          <a:xfrm>
                            <a:off x="2124075" y="4286250"/>
                            <a:ext cx="1714500" cy="304800"/>
                          </a:xfrm>
                          <a:prstGeom prst="rect">
                            <a:avLst/>
                          </a:prstGeom>
                          <a:noFill/>
                          <a:ln w="9525">
                            <a:noFill/>
                            <a:miter lim="800000"/>
                            <a:headEnd/>
                            <a:tailEnd/>
                          </a:ln>
                        </wps:spPr>
                        <wps:txbx>
                          <w:txbxContent>
                            <w:p w:rsidR="00851F06" w:rsidRPr="00D143F9" w:rsidRDefault="00851F06" w:rsidP="00851F06">
                              <w:pPr>
                                <w:spacing w:before="0" w:after="0"/>
                                <w:jc w:val="center"/>
                                <w:rPr>
                                  <w:rFonts w:ascii="Arial" w:hAnsi="Arial" w:cs="Arial"/>
                                  <w:b/>
                                  <w:color w:val="00A0B8" w:themeColor="accent1"/>
                                  <w:sz w:val="18"/>
                                </w:rPr>
                              </w:pPr>
                              <w:r>
                                <w:rPr>
                                  <w:rFonts w:ascii="Arial" w:hAnsi="Arial" w:cs="Arial"/>
                                  <w:b/>
                                  <w:color w:val="00A0B8" w:themeColor="accent1"/>
                                </w:rPr>
                                <w:t>Choose Data</w:t>
                              </w:r>
                              <w:r w:rsidR="00690875">
                                <w:rPr>
                                  <w:rFonts w:ascii="Arial" w:hAnsi="Arial" w:cs="Arial"/>
                                  <w:b/>
                                  <w:color w:val="00A0B8" w:themeColor="accent1"/>
                                </w:rPr>
                                <w:t xml:space="preserve"> Display</w:t>
                              </w:r>
                            </w:p>
                            <w:p w:rsidR="00851F06" w:rsidRPr="00D143F9" w:rsidRDefault="00851F06" w:rsidP="00851F06">
                              <w:pPr>
                                <w:jc w:val="center"/>
                                <w:rPr>
                                  <w:rFonts w:ascii="Arial" w:hAnsi="Arial" w:cs="Arial"/>
                                  <w:b/>
                                  <w:color w:val="FF0000"/>
                                </w:rPr>
                              </w:pPr>
                            </w:p>
                          </w:txbxContent>
                        </wps:txbx>
                        <wps:bodyPr rot="0" vert="horz" wrap="square" lIns="91440" tIns="45720" rIns="91440" bIns="45720" anchor="t" anchorCtr="0">
                          <a:noAutofit/>
                        </wps:bodyPr>
                      </wps:wsp>
                      <wps:wsp>
                        <wps:cNvPr id="33" name="Rectangle 33"/>
                        <wps:cNvSpPr/>
                        <wps:spPr>
                          <a:xfrm>
                            <a:off x="0" y="4067175"/>
                            <a:ext cx="57912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476750" y="3476625"/>
                            <a:ext cx="13144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809E6" id="Group 39" o:spid="_x0000_s1034" style="position:absolute;margin-left:0;margin-top:20.45pt;width:459.15pt;height:359.3pt;z-index:251695104;mso-position-horizontal:left;mso-position-horizontal-relative:margin;mso-width-relative:margin;mso-height-relative:margin" coordsize="57912,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">
                <v:rect id="Rectangle 34" o:spid="_x0000_s1035" style="position:absolute;top:6753;width:3076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" filled="f" strokecolor="red" strokeweight="2pt"/>
                <v:rect id="Rectangle 36" o:spid="_x0000_s1036" style="position:absolute;left:5524;top:1428;width:36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" filled="f" strokecolor="red" strokeweight="2pt">
                  <v:textbox>
                    <w:txbxContent>
                      <w:p w:rsidR="00851F06" w:rsidRDefault="00851F06" w:rsidP="00851F06">
                        <w:pPr>
                          <w:jc w:val="center"/>
                        </w:pPr>
                      </w:p>
                    </w:txbxContent>
                  </v:textbox>
                </v:rect>
                <v:shape id="_x0000_s1037" type="#_x0000_t202" style="position:absolute;left:10191;width:1428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851F06" w:rsidRPr="00D143F9" w:rsidRDefault="00851F06" w:rsidP="00851F06">
                        <w:pPr>
                          <w:rPr>
                            <w:rFonts w:ascii="Arial" w:hAnsi="Arial" w:cs="Arial"/>
                            <w:b/>
                            <w:color w:val="FF0000"/>
                          </w:rPr>
                        </w:pPr>
                        <w:r>
                          <w:rPr>
                            <w:rFonts w:ascii="Arial" w:hAnsi="Arial" w:cs="Arial"/>
                            <w:b/>
                            <w:color w:val="FF0000"/>
                          </w:rPr>
                          <w:t>Pre-Scan Settings</w:t>
                        </w:r>
                      </w:p>
                      <w:p w:rsidR="00851F06" w:rsidRPr="00D143F9" w:rsidRDefault="00851F06" w:rsidP="00851F06">
                        <w:pPr>
                          <w:rPr>
                            <w:rFonts w:ascii="Arial" w:hAnsi="Arial" w:cs="Arial"/>
                            <w:b/>
                            <w:color w:val="FF0000"/>
                          </w:rPr>
                        </w:pPr>
                      </w:p>
                    </w:txbxContent>
                  </v:textbox>
                </v:shape>
                <v:shape id="_x0000_s1038" type="#_x0000_t202" style="position:absolute;left:31527;top:34290;width:1438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851F06" w:rsidRPr="006F73CE" w:rsidRDefault="00851F06" w:rsidP="00851F06">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851F06" w:rsidRPr="006F73CE" w:rsidRDefault="00851F06" w:rsidP="00851F06">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851F06" w:rsidRPr="00D143F9" w:rsidRDefault="00851F06" w:rsidP="00851F06">
                        <w:pPr>
                          <w:jc w:val="center"/>
                          <w:rPr>
                            <w:rFonts w:ascii="Arial" w:hAnsi="Arial" w:cs="Arial"/>
                            <w:b/>
                            <w:color w:val="FF0000"/>
                          </w:rPr>
                        </w:pPr>
                      </w:p>
                    </w:txbxContent>
                  </v:textbox>
                </v:shape>
                <v:shape id="_x0000_s1039" type="#_x0000_t202" style="position:absolute;left:21240;top:42862;width:17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851F06" w:rsidRPr="00D143F9" w:rsidRDefault="00851F06" w:rsidP="00851F06">
                        <w:pPr>
                          <w:spacing w:before="0" w:after="0"/>
                          <w:jc w:val="center"/>
                          <w:rPr>
                            <w:rFonts w:ascii="Arial" w:hAnsi="Arial" w:cs="Arial"/>
                            <w:b/>
                            <w:color w:val="00A0B8" w:themeColor="accent1"/>
                            <w:sz w:val="18"/>
                          </w:rPr>
                        </w:pPr>
                        <w:r>
                          <w:rPr>
                            <w:rFonts w:ascii="Arial" w:hAnsi="Arial" w:cs="Arial"/>
                            <w:b/>
                            <w:color w:val="00A0B8" w:themeColor="accent1"/>
                          </w:rPr>
                          <w:t>Choose Data</w:t>
                        </w:r>
                        <w:r w:rsidR="00690875">
                          <w:rPr>
                            <w:rFonts w:ascii="Arial" w:hAnsi="Arial" w:cs="Arial"/>
                            <w:b/>
                            <w:color w:val="00A0B8" w:themeColor="accent1"/>
                          </w:rPr>
                          <w:t xml:space="preserve"> Display</w:t>
                        </w:r>
                      </w:p>
                      <w:p w:rsidR="00851F06" w:rsidRPr="00D143F9" w:rsidRDefault="00851F06" w:rsidP="00851F06">
                        <w:pPr>
                          <w:jc w:val="center"/>
                          <w:rPr>
                            <w:rFonts w:ascii="Arial" w:hAnsi="Arial" w:cs="Arial"/>
                            <w:b/>
                            <w:color w:val="FF0000"/>
                          </w:rPr>
                        </w:pPr>
                      </w:p>
                    </w:txbxContent>
                  </v:textbox>
                </v:shape>
                <v:rect id="Rectangle 33" o:spid="_x0000_s1040" style="position:absolute;top:40671;width:57912;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eKxQAAANsAAAAPAAAAZHJzL2Rvd25yZXYueG1sRI9Ba8JA&#10;FITvhf6H5RV6azZVEE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BvsqeKxQAAANsAAAAP&#10;AAAAAAAAAAAAAAAAAAcCAABkcnMvZG93bnJldi54bWxQSwUGAAAAAAMAAwC3AAAA+QIAAAAA&#10;" filled="f" strokecolor="#004f5b [1604]" strokeweight="2pt"/>
                <v:rect id="Rectangle 30" o:spid="_x0000_s1041" style="position:absolute;left:44767;top:34766;width:1314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" filled="f" strokecolor="#feb80a [3206]" strokeweight="2pt"/>
                <w10:wrap anchorx="margin"/>
              </v:group>
            </w:pict>
          </mc:Fallback>
        </mc:AlternateContent>
      </w:r>
    </w:p>
    <w:p w:rsidR="003C36F7" w:rsidRDefault="00690875" w:rsidP="00851F06">
      <w:r>
        <w:rPr>
          <w:noProof/>
          <w:lang w:val="en-CA" w:eastAsia="en-CA"/>
        </w:rPr>
        <w:drawing>
          <wp:inline distT="0" distB="0" distL="0" distR="0" wp14:anchorId="15E70B09" wp14:editId="5B9F1ACE">
            <wp:extent cx="5876925" cy="44767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t="5196" r="67153" b="10326"/>
                    <a:stretch/>
                  </pic:blipFill>
                  <pic:spPr bwMode="auto">
                    <a:xfrm>
                      <a:off x="0" y="0"/>
                      <a:ext cx="5883869" cy="4482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1F06" w:rsidRDefault="00851F06" w:rsidP="00851F06">
      <w:r>
        <w:t xml:space="preserve">Above is </w:t>
      </w:r>
      <w:r w:rsidR="00690875">
        <w:t>a centering scan which is used to find the center of rotation from angular turns, a progression of small to large angle turns with a correction between each is recommended.</w:t>
      </w:r>
    </w:p>
    <w:p w:rsidR="003C36F7" w:rsidRDefault="00690875" w:rsidP="00851F06">
      <w:r>
        <w:t>Saving will copy the table into a csv. Backups of each scan are saved individually if a folder is chosen.</w:t>
      </w:r>
    </w:p>
    <w:p w:rsidR="00094B1D" w:rsidRDefault="003C36F7">
      <w:r>
        <w:t xml:space="preserve">The centering menu at the top is where you will choose your motors, this is done as we need a certain motor </w:t>
      </w:r>
      <w:proofErr w:type="spellStart"/>
      <w:r>
        <w:t>config</w:t>
      </w:r>
      <w:proofErr w:type="spellEnd"/>
      <w:r>
        <w:t>, and once you choose your motors it will be saved between sessio</w:t>
      </w:r>
      <w:r w:rsidR="00094B1D">
        <w:t>ns.</w:t>
      </w:r>
    </w:p>
    <w:p w:rsidR="00094B1D" w:rsidRDefault="00094B1D" w:rsidP="00094B1D">
      <w:r>
        <w:br w:type="page"/>
      </w:r>
    </w:p>
    <w:p w:rsidR="00094B1D" w:rsidRPr="00D5413C" w:rsidRDefault="00094B1D" w:rsidP="00094B1D">
      <w:pPr>
        <w:pStyle w:val="Heading2"/>
      </w:pPr>
      <w:r>
        <w:lastRenderedPageBreak/>
        <w:t>Rocking</w:t>
      </w:r>
    </w:p>
    <w:p w:rsidR="00094B1D" w:rsidRDefault="00094B1D" w:rsidP="00094B1D">
      <w:r>
        <w:rPr>
          <w:noProof/>
          <w:lang w:val="en-CA" w:eastAsia="en-CA"/>
        </w:rPr>
        <mc:AlternateContent>
          <mc:Choice Requires="wps">
            <w:drawing>
              <wp:anchor distT="45720" distB="45720" distL="114300" distR="114300" simplePos="0" relativeHeight="251701248" behindDoc="0" locked="0" layoutInCell="1" allowOverlap="1" wp14:anchorId="01D43611" wp14:editId="452AECDD">
                <wp:simplePos x="0" y="0"/>
                <wp:positionH relativeFrom="margin">
                  <wp:posOffset>495300</wp:posOffset>
                </wp:positionH>
                <wp:positionV relativeFrom="paragraph">
                  <wp:posOffset>3451225</wp:posOffset>
                </wp:positionV>
                <wp:extent cx="2324100" cy="447675"/>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094B1D" w:rsidRDefault="00094B1D" w:rsidP="00094B1D">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094B1D" w:rsidRPr="00D143F9" w:rsidRDefault="00094B1D" w:rsidP="00094B1D">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094B1D" w:rsidRPr="00D143F9" w:rsidRDefault="00094B1D" w:rsidP="00094B1D">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3611" id="_x0000_s1042" type="#_x0000_t202" style="position:absolute;margin-left:39pt;margin-top:271.75pt;width:183pt;height:35.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" filled="f" stroked="f">
                <v:textbox>
                  <w:txbxContent>
                    <w:p w:rsidR="00094B1D" w:rsidRDefault="00094B1D" w:rsidP="00094B1D">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094B1D" w:rsidRPr="00D143F9" w:rsidRDefault="00094B1D" w:rsidP="00094B1D">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094B1D" w:rsidRPr="00D143F9" w:rsidRDefault="00094B1D" w:rsidP="00094B1D">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702272" behindDoc="0" locked="0" layoutInCell="1" allowOverlap="1" wp14:anchorId="1ACDA717" wp14:editId="5E8FEECD">
                <wp:simplePos x="0" y="0"/>
                <wp:positionH relativeFrom="column">
                  <wp:posOffset>742950</wp:posOffset>
                </wp:positionH>
                <wp:positionV relativeFrom="paragraph">
                  <wp:posOffset>3689350</wp:posOffset>
                </wp:positionV>
                <wp:extent cx="171450" cy="57150"/>
                <wp:effectExtent l="38100" t="19050" r="19050" b="76200"/>
                <wp:wrapNone/>
                <wp:docPr id="45" name="Straight Arrow Connector 45"/>
                <wp:cNvGraphicFramePr/>
                <a:graphic xmlns:a="http://schemas.openxmlformats.org/drawingml/2006/main">
                  <a:graphicData uri="http://schemas.microsoft.com/office/word/2010/wordprocessingShape">
                    <wps:wsp>
                      <wps:cNvCnPr/>
                      <wps:spPr>
                        <a:xfrm flipH="1">
                          <a:off x="0" y="0"/>
                          <a:ext cx="17145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40CB3" id="Straight Arrow Connector 45" o:spid="_x0000_s1026" type="#_x0000_t32" style="position:absolute;margin-left:58.5pt;margin-top:290.5pt;width:13.5pt;height: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" strokecolor="#007789 [2404]">
                <v:stroke endarrow="block"/>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2C91952" wp14:editId="07DD3962">
                <wp:simplePos x="0" y="0"/>
                <wp:positionH relativeFrom="column">
                  <wp:posOffset>2390775</wp:posOffset>
                </wp:positionH>
                <wp:positionV relativeFrom="paragraph">
                  <wp:posOffset>3660776</wp:posOffset>
                </wp:positionV>
                <wp:extent cx="2400300" cy="57150"/>
                <wp:effectExtent l="0" t="19050" r="95250" b="95250"/>
                <wp:wrapNone/>
                <wp:docPr id="44" name="Straight Arrow Connector 44"/>
                <wp:cNvGraphicFramePr/>
                <a:graphic xmlns:a="http://schemas.openxmlformats.org/drawingml/2006/main">
                  <a:graphicData uri="http://schemas.microsoft.com/office/word/2010/wordprocessingShape">
                    <wps:wsp>
                      <wps:cNvCnPr/>
                      <wps:spPr>
                        <a:xfrm>
                          <a:off x="0" y="0"/>
                          <a:ext cx="240030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2EA8" id="Straight Arrow Connector 44" o:spid="_x0000_s1026" type="#_x0000_t32" style="position:absolute;margin-left:188.25pt;margin-top:288.25pt;width:189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" strokecolor="#007789 [2404]">
                <v:stroke endarrow="block"/>
              </v:shape>
            </w:pict>
          </mc:Fallback>
        </mc:AlternateContent>
      </w:r>
      <w:r>
        <w:rPr>
          <w:noProof/>
          <w:lang w:val="en-CA" w:eastAsia="en-CA"/>
        </w:rPr>
        <mc:AlternateContent>
          <mc:Choice Requires="wps">
            <w:drawing>
              <wp:anchor distT="0" distB="0" distL="114300" distR="114300" simplePos="0" relativeHeight="251700224" behindDoc="0" locked="0" layoutInCell="1" allowOverlap="1" wp14:anchorId="4CEF08DE" wp14:editId="09340332">
                <wp:simplePos x="0" y="0"/>
                <wp:positionH relativeFrom="margin">
                  <wp:align>right</wp:align>
                </wp:positionH>
                <wp:positionV relativeFrom="paragraph">
                  <wp:posOffset>3613150</wp:posOffset>
                </wp:positionV>
                <wp:extent cx="590550" cy="2286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5905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59CE1" id="Rectangle 41" o:spid="_x0000_s1026" style="position:absolute;margin-left:-4.7pt;margin-top:284.5pt;width:46.5pt;height:18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699200" behindDoc="0" locked="0" layoutInCell="1" allowOverlap="1" wp14:anchorId="2B6B40C6" wp14:editId="4CA0BAD4">
                <wp:simplePos x="0" y="0"/>
                <wp:positionH relativeFrom="column">
                  <wp:posOffset>38100</wp:posOffset>
                </wp:positionH>
                <wp:positionV relativeFrom="paragraph">
                  <wp:posOffset>3622675</wp:posOffset>
                </wp:positionV>
                <wp:extent cx="676275" cy="20955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676275"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D1A61" id="Rectangle 46" o:spid="_x0000_s1026" style="position:absolute;margin-left:3pt;margin-top:285.25pt;width:53.25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" filled="f" strokecolor="#004f5b [1604]" strokeweight="2pt"/>
            </w:pict>
          </mc:Fallback>
        </mc:AlternateContent>
      </w:r>
      <w:r>
        <w:rPr>
          <w:noProof/>
          <w:lang w:val="en-CA" w:eastAsia="en-CA"/>
        </w:rPr>
        <mc:AlternateContent>
          <mc:Choice Requires="wps">
            <w:drawing>
              <wp:anchor distT="45720" distB="45720" distL="114300" distR="114300" simplePos="0" relativeHeight="251697152" behindDoc="0" locked="0" layoutInCell="1" allowOverlap="1" wp14:anchorId="4D2C3B1F" wp14:editId="34E4E184">
                <wp:simplePos x="0" y="0"/>
                <wp:positionH relativeFrom="column">
                  <wp:posOffset>1819276</wp:posOffset>
                </wp:positionH>
                <wp:positionV relativeFrom="paragraph">
                  <wp:posOffset>269875</wp:posOffset>
                </wp:positionV>
                <wp:extent cx="1409700" cy="37147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noFill/>
                        <a:ln w="9525">
                          <a:noFill/>
                          <a:miter lim="800000"/>
                          <a:headEnd/>
                          <a:tailEnd/>
                        </a:ln>
                      </wps:spPr>
                      <wps:txbx>
                        <w:txbxContent>
                          <w:p w:rsidR="00094B1D" w:rsidRPr="00D143F9" w:rsidRDefault="00094B1D" w:rsidP="00094B1D">
                            <w:pPr>
                              <w:rPr>
                                <w:rFonts w:ascii="Arial" w:hAnsi="Arial" w:cs="Arial"/>
                                <w:b/>
                                <w:color w:val="FF0000"/>
                              </w:rPr>
                            </w:pPr>
                            <w:r>
                              <w:rPr>
                                <w:rFonts w:ascii="Arial" w:hAnsi="Arial" w:cs="Arial"/>
                                <w:b/>
                                <w:color w:val="FF0000"/>
                              </w:rPr>
                              <w:t>Pre-Scan Settings</w:t>
                            </w:r>
                          </w:p>
                          <w:p w:rsidR="00094B1D" w:rsidRPr="00D143F9" w:rsidRDefault="00094B1D" w:rsidP="00094B1D">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C3B1F" id="_x0000_s1043" type="#_x0000_t202" style="position:absolute;margin-left:143.25pt;margin-top:21.25pt;width:111pt;height:29.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" filled="f" stroked="f">
                <v:textbox>
                  <w:txbxContent>
                    <w:p w:rsidR="00094B1D" w:rsidRPr="00D143F9" w:rsidRDefault="00094B1D" w:rsidP="00094B1D">
                      <w:pPr>
                        <w:rPr>
                          <w:rFonts w:ascii="Arial" w:hAnsi="Arial" w:cs="Arial"/>
                          <w:b/>
                          <w:color w:val="FF0000"/>
                        </w:rPr>
                      </w:pPr>
                      <w:r>
                        <w:rPr>
                          <w:rFonts w:ascii="Arial" w:hAnsi="Arial" w:cs="Arial"/>
                          <w:b/>
                          <w:color w:val="FF0000"/>
                        </w:rPr>
                        <w:t>Pre-Scan Settings</w:t>
                      </w:r>
                    </w:p>
                    <w:p w:rsidR="00094B1D" w:rsidRPr="00D143F9" w:rsidRDefault="00094B1D" w:rsidP="00094B1D">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698176" behindDoc="0" locked="0" layoutInCell="1" allowOverlap="1" wp14:anchorId="4BAC42D8" wp14:editId="2A8D33A8">
                <wp:simplePos x="0" y="0"/>
                <wp:positionH relativeFrom="margin">
                  <wp:posOffset>38100</wp:posOffset>
                </wp:positionH>
                <wp:positionV relativeFrom="paragraph">
                  <wp:posOffset>412750</wp:posOffset>
                </wp:positionV>
                <wp:extent cx="3467100" cy="438150"/>
                <wp:effectExtent l="0" t="0" r="19050" b="19050"/>
                <wp:wrapNone/>
                <wp:docPr id="48" name="L-Shape 48"/>
                <wp:cNvGraphicFramePr/>
                <a:graphic xmlns:a="http://schemas.openxmlformats.org/drawingml/2006/main">
                  <a:graphicData uri="http://schemas.microsoft.com/office/word/2010/wordprocessingShape">
                    <wps:wsp>
                      <wps:cNvSpPr/>
                      <wps:spPr>
                        <a:xfrm>
                          <a:off x="0" y="0"/>
                          <a:ext cx="3467100" cy="438150"/>
                        </a:xfrm>
                        <a:prstGeom prst="corner">
                          <a:avLst>
                            <a:gd name="adj1" fmla="val 61230"/>
                            <a:gd name="adj2" fmla="val 24338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A482" id="L-Shape 48" o:spid="_x0000_s1026" style="position:absolute;margin-left:3pt;margin-top:32.5pt;width:273pt;height:3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671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" path="m,l1066387,r,169871l3467100,169871r,268279l,438150,,xe" filled="f" strokecolor="red" strokeweight="2pt">
                <v:path arrowok="t" o:connecttype="custom" o:connectlocs="0,0;1066387,0;1066387,169871;3467100,169871;3467100,438150;0,438150;0,0" o:connectangles="0,0,0,0,0,0,0"/>
                <w10:wrap anchorx="margin"/>
              </v:shape>
            </w:pict>
          </mc:Fallback>
        </mc:AlternateContent>
      </w:r>
      <w:r w:rsidRPr="00094B1D">
        <w:rPr>
          <w:noProof/>
          <w:lang w:val="en-CA" w:eastAsia="en-CA"/>
        </w:rPr>
        <w:t xml:space="preserve"> </w:t>
      </w:r>
      <w:r>
        <w:rPr>
          <w:noProof/>
          <w:lang w:val="en-CA" w:eastAsia="en-CA"/>
        </w:rPr>
        <w:drawing>
          <wp:inline distT="0" distB="0" distL="0" distR="0" wp14:anchorId="0603900C" wp14:editId="51B9D1EF">
            <wp:extent cx="5557105" cy="3752850"/>
            <wp:effectExtent l="19050" t="19050" r="2476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0" t="10288" r="67419" b="14815"/>
                    <a:stretch/>
                  </pic:blipFill>
                  <pic:spPr bwMode="auto">
                    <a:xfrm>
                      <a:off x="0" y="0"/>
                      <a:ext cx="5578091" cy="37670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4B1D" w:rsidRDefault="00094B1D" w:rsidP="00094B1D">
      <w:r>
        <w:t>Above is an example of an ongoing rocking scan, which is simply background.</w:t>
      </w:r>
    </w:p>
    <w:p w:rsidR="00094B1D" w:rsidRDefault="00094B1D" w:rsidP="00094B1D">
      <w:r>
        <w:t>The rocking scan will go back and forth between the two values skipping over any omitted regions. When the time is up (progress bar completes) the last scan will complete and the rocking will be done.</w:t>
      </w:r>
    </w:p>
    <w:p w:rsidR="00094B1D" w:rsidRDefault="00094B1D">
      <w:r>
        <w:br w:type="page"/>
      </w:r>
    </w:p>
    <w:p w:rsidR="00094B1D" w:rsidRDefault="00094B1D" w:rsidP="00094B1D">
      <w:pPr>
        <w:pStyle w:val="Heading1"/>
      </w:pPr>
      <w:r>
        <w:lastRenderedPageBreak/>
        <w:t>Setup</w:t>
      </w:r>
    </w:p>
    <w:p w:rsidR="00094B1D" w:rsidRPr="00094B1D" w:rsidRDefault="00094B1D" w:rsidP="00094B1D">
      <w:r>
        <w:t xml:space="preserve">Most important </w:t>
      </w:r>
      <w:r w:rsidRPr="005D0993">
        <w:t xml:space="preserve">settings are saved in between sessions, </w:t>
      </w:r>
      <w:r w:rsidR="005D0993" w:rsidRPr="005D0993">
        <w:t xml:space="preserve">and hence have been omitted from the </w:t>
      </w:r>
      <w:hyperlink w:anchor="_Quick_Guide" w:history="1">
        <w:r w:rsidR="005D0993" w:rsidRPr="005D0993">
          <w:rPr>
            <w:rStyle w:val="Hyperlink"/>
            <w:color w:val="000000" w:themeColor="text1"/>
          </w:rPr>
          <w:t>Quick Guide</w:t>
        </w:r>
      </w:hyperlink>
      <w:r w:rsidR="005D0993" w:rsidRPr="005D0993">
        <w:t xml:space="preserve">. This </w:t>
      </w:r>
      <w:r w:rsidR="005D0993">
        <w:t xml:space="preserve">properties file will be saved under </w:t>
      </w:r>
      <w:r w:rsidR="00244187">
        <w:t>‘</w:t>
      </w:r>
      <w:r w:rsidR="005D0993" w:rsidRPr="005D0993">
        <w:t>.Press2Diff/</w:t>
      </w:r>
      <w:proofErr w:type="spellStart"/>
      <w:r w:rsidR="005D0993" w:rsidRPr="005D0993">
        <w:t>settings.json</w:t>
      </w:r>
      <w:proofErr w:type="spellEnd"/>
      <w:r w:rsidR="00244187">
        <w:t xml:space="preserve">’.  All of these settings are completed through the GUI, and is what this section covers. </w:t>
      </w:r>
    </w:p>
    <w:p w:rsidR="00094B1D" w:rsidRPr="00D5413C" w:rsidRDefault="00244187" w:rsidP="00094B1D">
      <w:pPr>
        <w:pStyle w:val="Heading2"/>
      </w:pPr>
      <w:bookmarkStart w:id="8" w:name="_Motor_Setup"/>
      <w:bookmarkEnd w:id="8"/>
      <w:r>
        <w:t>Motor Setup</w:t>
      </w:r>
    </w:p>
    <w:p w:rsidR="00094B1D" w:rsidRDefault="00244187" w:rsidP="00094B1D">
      <w:r>
        <w:t xml:space="preserve">When you load up the GUI without the settings loaded you will see that all unset motors look like </w:t>
      </w:r>
      <w:r>
        <w:rPr>
          <w:noProof/>
          <w:lang w:val="en-CA" w:eastAsia="en-CA"/>
        </w:rPr>
        <w:drawing>
          <wp:inline distT="0" distB="0" distL="0" distR="0" wp14:anchorId="701BB80F" wp14:editId="32033908">
            <wp:extent cx="3100070" cy="180975"/>
            <wp:effectExtent l="19050" t="19050" r="2413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67" t="18794" r="81076" b="78599"/>
                    <a:stretch/>
                  </pic:blipFill>
                  <pic:spPr bwMode="auto">
                    <a:xfrm>
                      <a:off x="0" y="0"/>
                      <a:ext cx="3122195" cy="182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This will occur in the </w:t>
      </w:r>
      <w:proofErr w:type="spellStart"/>
      <w:r>
        <w:t>BeamConditioning</w:t>
      </w:r>
      <w:proofErr w:type="spellEnd"/>
      <w:r>
        <w:t>-&gt;SPEC tab and the Move Tab.</w:t>
      </w:r>
    </w:p>
    <w:p w:rsidR="00E96938" w:rsidRDefault="00244187" w:rsidP="00094B1D">
      <w:r>
        <w:t>To set these motors</w:t>
      </w:r>
      <w:r w:rsidR="00C97589">
        <w:t xml:space="preserve"> choose Settings-&gt;Motor Slots in the toolbar:</w:t>
      </w:r>
    </w:p>
    <w:p w:rsidR="00C97589" w:rsidRDefault="00C97589" w:rsidP="00094B1D">
      <w:r>
        <w:rPr>
          <w:noProof/>
          <w:lang w:val="en-CA" w:eastAsia="en-CA"/>
        </w:rPr>
        <w:drawing>
          <wp:inline distT="0" distB="0" distL="0" distR="0" wp14:anchorId="1A0B1324" wp14:editId="3387BC87">
            <wp:extent cx="2133600" cy="834262"/>
            <wp:effectExtent l="19050" t="19050" r="1905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63" t="8186" r="89573" b="84354"/>
                    <a:stretch/>
                  </pic:blipFill>
                  <pic:spPr bwMode="auto">
                    <a:xfrm>
                      <a:off x="0" y="0"/>
                      <a:ext cx="2148767" cy="8401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7589" w:rsidRDefault="00C97589" w:rsidP="00094B1D">
      <w:r>
        <w:t>This will open:</w:t>
      </w:r>
    </w:p>
    <w:p w:rsidR="00C97589" w:rsidRDefault="00C97589" w:rsidP="00094B1D">
      <w:r>
        <w:rPr>
          <w:noProof/>
          <w:lang w:val="en-CA" w:eastAsia="en-CA"/>
        </w:rPr>
        <w:drawing>
          <wp:inline distT="0" distB="0" distL="0" distR="0" wp14:anchorId="4686D8A9" wp14:editId="6E1070F5">
            <wp:extent cx="5564062" cy="2409190"/>
            <wp:effectExtent l="19050" t="19050" r="1778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8" t="14326" r="70361" b="40842"/>
                    <a:stretch/>
                  </pic:blipFill>
                  <pic:spPr bwMode="auto">
                    <a:xfrm>
                      <a:off x="0" y="0"/>
                      <a:ext cx="5585914" cy="24186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3F68" w:rsidRDefault="00173F68" w:rsidP="00094B1D">
      <w:r>
        <w:t xml:space="preserve">The far left Motor slots are the 6 stage controls which can be used with centering and rocking, the rest are conditioning motors which can be used with scans and contours. All Motors configured in SPEC will show up here in the combo boxes. You have to press the x next to the box to enable the motor, and apply to set it up. </w:t>
      </w:r>
    </w:p>
    <w:p w:rsidR="00173F68" w:rsidRDefault="00173F68" w:rsidP="00094B1D">
      <w:r>
        <w:t>This is also how you change motors.</w:t>
      </w:r>
    </w:p>
    <w:p w:rsidR="00173F68" w:rsidRDefault="00173F68" w:rsidP="00094B1D">
      <w:r>
        <w:t>Extra Motors are provided for future motors which may need contour maps and scans.</w:t>
      </w:r>
    </w:p>
    <w:p w:rsidR="00173F68" w:rsidRDefault="00173F68"/>
    <w:p w:rsidR="00173F68" w:rsidRPr="00D5413C" w:rsidRDefault="00173F68" w:rsidP="00173F68">
      <w:pPr>
        <w:pStyle w:val="Heading2"/>
      </w:pPr>
      <w:r>
        <w:lastRenderedPageBreak/>
        <w:t>Loading Positions</w:t>
      </w:r>
    </w:p>
    <w:p w:rsidR="00173F68" w:rsidRDefault="00173F68" w:rsidP="00173F68">
      <w:r>
        <w:t xml:space="preserve">When centering a location is found for each cell which describes the rotational center of the cell. Hence when changing </w:t>
      </w:r>
      <w:proofErr w:type="gramStart"/>
      <w:r>
        <w:t>cells</w:t>
      </w:r>
      <w:proofErr w:type="gramEnd"/>
      <w:r>
        <w:t xml:space="preserve"> it is important to be able to save/recall the cell positions</w:t>
      </w:r>
      <w:r w:rsidR="00B6380E">
        <w:t>. This is what the following popup is for.</w:t>
      </w:r>
    </w:p>
    <w:p w:rsidR="0062718A" w:rsidRDefault="0062718A" w:rsidP="00173F68">
      <w:r>
        <w:t>The button is found on the bottom of the Move Tab.</w:t>
      </w:r>
    </w:p>
    <w:p w:rsidR="0062718A" w:rsidRDefault="0062718A" w:rsidP="00173F68">
      <w:r>
        <w:rPr>
          <w:noProof/>
          <w:lang w:val="en-CA" w:eastAsia="en-CA"/>
        </w:rPr>
        <w:drawing>
          <wp:inline distT="0" distB="0" distL="0" distR="0" wp14:anchorId="5F800810" wp14:editId="72E4045E">
            <wp:extent cx="5878286" cy="228600"/>
            <wp:effectExtent l="19050" t="19050" r="273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7" t="79517" r="75956" b="17537"/>
                    <a:stretch/>
                  </pic:blipFill>
                  <pic:spPr bwMode="auto">
                    <a:xfrm>
                      <a:off x="0" y="0"/>
                      <a:ext cx="5934172" cy="230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80E" w:rsidRDefault="0062718A" w:rsidP="00173F68">
      <w:r>
        <w:t xml:space="preserve">The </w:t>
      </w:r>
      <w:proofErr w:type="spellStart"/>
      <w:r>
        <w:t>popout</w:t>
      </w:r>
      <w:proofErr w:type="spellEnd"/>
      <w:r>
        <w:t xml:space="preserve"> looks like:</w:t>
      </w:r>
      <w:r>
        <w:rPr>
          <w:noProof/>
          <w:lang w:val="en-CA" w:eastAsia="en-CA"/>
        </w:rPr>
        <w:drawing>
          <wp:inline distT="0" distB="0" distL="0" distR="0" wp14:anchorId="75617F38" wp14:editId="407C2DF6">
            <wp:extent cx="5219700" cy="21907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74" t="20372" r="66742" b="43987"/>
                    <a:stretch/>
                  </pic:blipFill>
                  <pic:spPr bwMode="auto">
                    <a:xfrm>
                      <a:off x="0" y="0"/>
                      <a:ext cx="5248793" cy="2202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583C" w:rsidRDefault="00E3583C" w:rsidP="00173F68">
      <w:r>
        <w:t>And when filled:</w:t>
      </w:r>
    </w:p>
    <w:p w:rsidR="0062718A" w:rsidRDefault="00E3583C" w:rsidP="00173F68">
      <w:r>
        <w:rPr>
          <w:noProof/>
          <w:lang w:val="en-CA" w:eastAsia="en-CA"/>
        </w:rPr>
        <w:drawing>
          <wp:inline distT="0" distB="0" distL="0" distR="0" wp14:anchorId="0E811B87" wp14:editId="446B994B">
            <wp:extent cx="5286375" cy="2327260"/>
            <wp:effectExtent l="19050" t="19050" r="952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87" t="27969" r="69702" b="32100"/>
                    <a:stretch/>
                  </pic:blipFill>
                  <pic:spPr bwMode="auto">
                    <a:xfrm>
                      <a:off x="0" y="0"/>
                      <a:ext cx="5302973" cy="23345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583C" w:rsidRDefault="00E3583C" w:rsidP="00173F68">
      <w:r>
        <w:t>It allows you to save positions based off of the current or custom position, and will allow the loading/moving to one of these positions.</w:t>
      </w:r>
    </w:p>
    <w:p w:rsidR="00E3583C" w:rsidRDefault="00E3583C" w:rsidP="00173F68">
      <w:r>
        <w:t xml:space="preserve">The whole sheet can also be loaded and saved from file. It is a csv which can be opened/edited by any text editor (ex. Excel, Notepad, Notepad++). </w:t>
      </w:r>
    </w:p>
    <w:p w:rsidR="007E63CA" w:rsidRDefault="009B750C" w:rsidP="009B750C">
      <w:pPr>
        <w:pStyle w:val="Heading2"/>
      </w:pPr>
      <w:r>
        <w:lastRenderedPageBreak/>
        <w:t>Centering Motors</w:t>
      </w:r>
    </w:p>
    <w:p w:rsidR="004D567F" w:rsidRPr="007E63CA" w:rsidRDefault="009B750C" w:rsidP="009B750C">
      <w:pPr>
        <w:rPr>
          <w:rFonts w:asciiTheme="majorHAnsi" w:eastAsiaTheme="majorEastAsia" w:hAnsiTheme="majorHAnsi" w:cstheme="majorBidi"/>
          <w:caps/>
          <w:color w:val="007789" w:themeColor="accent1" w:themeShade="BF"/>
          <w:sz w:val="24"/>
        </w:rPr>
      </w:pPr>
      <w:r>
        <w:t xml:space="preserve">The centering algorithm </w:t>
      </w:r>
      <w:r w:rsidR="004D567F">
        <w:t>requires 4 motors to be defined</w:t>
      </w:r>
      <w:r w:rsidR="00F67119">
        <w:t>, (Z stage and Z sample are simply scanned). These are highlighted shown below.</w:t>
      </w:r>
      <w:r w:rsidR="00F67119" w:rsidRPr="00F67119">
        <w:rPr>
          <w:noProof/>
          <w:lang w:val="en-CA" w:eastAsia="en-CA"/>
        </w:rPr>
        <w:t xml:space="preserve"> </w:t>
      </w:r>
    </w:p>
    <w:p w:rsidR="00E3583C" w:rsidRDefault="00F67119" w:rsidP="009B750C">
      <w:r>
        <w:rPr>
          <w:noProof/>
          <w:lang w:val="en-CA" w:eastAsia="en-CA"/>
        </w:rPr>
        <mc:AlternateContent>
          <mc:Choice Requires="wpg">
            <w:drawing>
              <wp:anchor distT="0" distB="0" distL="114300" distR="114300" simplePos="0" relativeHeight="251717632" behindDoc="0" locked="0" layoutInCell="1" allowOverlap="1">
                <wp:simplePos x="0" y="0"/>
                <wp:positionH relativeFrom="column">
                  <wp:posOffset>3103</wp:posOffset>
                </wp:positionH>
                <wp:positionV relativeFrom="paragraph">
                  <wp:posOffset>43729</wp:posOffset>
                </wp:positionV>
                <wp:extent cx="1774190" cy="1618615"/>
                <wp:effectExtent l="19050" t="19050" r="16510" b="19685"/>
                <wp:wrapNone/>
                <wp:docPr id="197" name="Group 197"/>
                <wp:cNvGraphicFramePr/>
                <a:graphic xmlns:a="http://schemas.openxmlformats.org/drawingml/2006/main">
                  <a:graphicData uri="http://schemas.microsoft.com/office/word/2010/wordprocessingGroup">
                    <wpg:wgp>
                      <wpg:cNvGrpSpPr/>
                      <wpg:grpSpPr>
                        <a:xfrm>
                          <a:off x="0" y="0"/>
                          <a:ext cx="1774190" cy="1618615"/>
                          <a:chOff x="0" y="0"/>
                          <a:chExt cx="1774190" cy="1618615"/>
                        </a:xfrm>
                      </wpg:grpSpPr>
                      <pic:pic xmlns:pic="http://schemas.openxmlformats.org/drawingml/2006/picture">
                        <pic:nvPicPr>
                          <pic:cNvPr id="194" name="Picture 194"/>
                          <pic:cNvPicPr>
                            <a:picLocks noChangeAspect="1"/>
                          </pic:cNvPicPr>
                        </pic:nvPicPr>
                        <pic:blipFill rotWithShape="1">
                          <a:blip r:embed="rId23">
                            <a:extLst>
                              <a:ext uri="{28A0092B-C50C-407E-A947-70E740481C1C}">
                                <a14:useLocalDpi xmlns:a14="http://schemas.microsoft.com/office/drawing/2010/main" val="0"/>
                              </a:ext>
                            </a:extLst>
                          </a:blip>
                          <a:srcRect l="5359" t="8059" r="87998" b="70393"/>
                          <a:stretch/>
                        </pic:blipFill>
                        <pic:spPr bwMode="auto">
                          <a:xfrm>
                            <a:off x="0" y="0"/>
                            <a:ext cx="1774190" cy="16186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23">
                            <a:extLst>
                              <a:ext uri="{28A0092B-C50C-407E-A947-70E740481C1C}">
                                <a14:useLocalDpi xmlns:a14="http://schemas.microsoft.com/office/drawing/2010/main" val="0"/>
                              </a:ext>
                            </a:extLst>
                          </a:blip>
                          <a:srcRect l="20963" t="20468" r="72938" b="66854"/>
                          <a:stretch/>
                        </pic:blipFill>
                        <pic:spPr bwMode="auto">
                          <a:xfrm>
                            <a:off x="897066" y="0"/>
                            <a:ext cx="876935" cy="65871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rotWithShape="1">
                          <a:blip r:embed="rId23">
                            <a:extLst>
                              <a:ext uri="{28A0092B-C50C-407E-A947-70E740481C1C}">
                                <a14:useLocalDpi xmlns:a14="http://schemas.microsoft.com/office/drawing/2010/main" val="0"/>
                              </a:ext>
                            </a:extLst>
                          </a:blip>
                          <a:srcRect l="20963" t="20468" r="72938" b="66854"/>
                          <a:stretch/>
                        </pic:blipFill>
                        <pic:spPr bwMode="auto">
                          <a:xfrm>
                            <a:off x="0" y="825560"/>
                            <a:ext cx="880745" cy="79248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1BBCCED" id="Group 197" o:spid="_x0000_s1026" style="position:absolute;margin-left:.25pt;margin-top:3.45pt;width:139.7pt;height:127.45pt;z-index:251717632" coordsize="17741,16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width:17741;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" stroked="t" strokecolor="black [3213]">
                  <v:imagedata r:id="rId24" o:title="" croptop="5282f" cropbottom="46133f" cropleft="3512f" cropright="57670f"/>
                  <v:path arrowok="t"/>
                </v:shape>
                <v:shape id="Picture 195" o:spid="_x0000_s1028" type="#_x0000_t75" style="position:absolute;left:8970;width:8770;height: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" stroked="t" strokecolor="black [3213]">
                  <v:imagedata r:id="rId24" o:title="" croptop="13414f" cropbottom="43813f" cropleft="13738f" cropright="47801f"/>
                  <v:path arrowok="t"/>
                </v:shape>
                <v:shape id="Picture 196" o:spid="_x0000_s1029" type="#_x0000_t75" style="position:absolute;top:8255;width:8807;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" stroked="t" strokecolor="black [3213]">
                  <v:imagedata r:id="rId24" o:title="" croptop="13414f" cropbottom="43813f" cropleft="13738f" cropright="47801f"/>
                  <v:path arrowok="t"/>
                </v:shape>
              </v:group>
            </w:pict>
          </mc:Fallback>
        </mc:AlternateContent>
      </w:r>
      <w:r w:rsidR="004D567F">
        <w:rPr>
          <w:noProof/>
          <w:lang w:val="en-CA" w:eastAsia="en-CA"/>
        </w:rPr>
        <mc:AlternateContent>
          <mc:Choice Requires="wpg">
            <w:drawing>
              <wp:anchor distT="0" distB="0" distL="114300" distR="114300" simplePos="0" relativeHeight="251711488" behindDoc="0" locked="0" layoutInCell="1" allowOverlap="1">
                <wp:simplePos x="0" y="0"/>
                <wp:positionH relativeFrom="column">
                  <wp:posOffset>2247900</wp:posOffset>
                </wp:positionH>
                <wp:positionV relativeFrom="paragraph">
                  <wp:posOffset>1612265</wp:posOffset>
                </wp:positionV>
                <wp:extent cx="1419225" cy="971550"/>
                <wp:effectExtent l="0" t="0" r="28575" b="19050"/>
                <wp:wrapNone/>
                <wp:docPr id="193" name="Group 193"/>
                <wp:cNvGraphicFramePr/>
                <a:graphic xmlns:a="http://schemas.openxmlformats.org/drawingml/2006/main">
                  <a:graphicData uri="http://schemas.microsoft.com/office/word/2010/wordprocessingGroup">
                    <wpg:wgp>
                      <wpg:cNvGrpSpPr/>
                      <wpg:grpSpPr>
                        <a:xfrm>
                          <a:off x="0" y="0"/>
                          <a:ext cx="1419225" cy="971550"/>
                          <a:chOff x="0" y="0"/>
                          <a:chExt cx="1428750" cy="1000125"/>
                        </a:xfrm>
                      </wpg:grpSpPr>
                      <wps:wsp>
                        <wps:cNvPr id="61" name="Rectangle 61"/>
                        <wps:cNvSpPr/>
                        <wps:spPr>
                          <a:xfrm>
                            <a:off x="0" y="32385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723900" y="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914400" y="828675"/>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657225" y="647700"/>
                            <a:ext cx="5143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6ABD5" id="Group 193" o:spid="_x0000_s1026" style="position:absolute;margin-left:177pt;margin-top:126.95pt;width:111.75pt;height:76.5pt;z-index:251711488;mso-width-relative:margin;mso-height-relative:margin" coordsize="14287,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">
                <v:rect id="Rectangle 61" o:spid="_x0000_s1027" style="position:absolute;top:3238;width:5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" filled="f" strokecolor="red" strokeweight="2pt"/>
                <v:rect id="Rectangle 62" o:spid="_x0000_s1028" style="position:absolute;left:7239;width:5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" filled="f" strokecolor="red" strokeweight="2pt"/>
                <v:rect id="Rectangle 63" o:spid="_x0000_s1029" style="position:absolute;left:9144;top:8286;width:5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" filled="f" strokecolor="red" strokeweight="2pt"/>
                <v:rect id="Rectangle 192" o:spid="_x0000_s1030" style="position:absolute;left:6572;top:6477;width:5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" filled="f" strokecolor="red" strokeweight="2pt"/>
              </v:group>
            </w:pict>
          </mc:Fallback>
        </mc:AlternateContent>
      </w:r>
      <w:r w:rsidR="004D567F">
        <w:rPr>
          <w:noProof/>
          <w:lang w:val="en-CA" w:eastAsia="en-CA"/>
        </w:rPr>
        <w:drawing>
          <wp:inline distT="0" distB="0" distL="0" distR="0" wp14:anchorId="6FBCE1BD" wp14:editId="3C2CF962">
            <wp:extent cx="4438650" cy="34754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ge_backgroun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3540" cy="3487060"/>
                    </a:xfrm>
                    <a:prstGeom prst="rect">
                      <a:avLst/>
                    </a:prstGeom>
                  </pic:spPr>
                </pic:pic>
              </a:graphicData>
            </a:graphic>
          </wp:inline>
        </w:drawing>
      </w:r>
    </w:p>
    <w:p w:rsidR="007E63CA" w:rsidRDefault="00F67119" w:rsidP="009B750C">
      <w:r>
        <w:t xml:space="preserve">From the toolbar -&gt; Centering we can set all four of these relevant motors, </w:t>
      </w:r>
      <w:r w:rsidR="007E63CA">
        <w:t xml:space="preserve">from </w:t>
      </w:r>
      <w:r>
        <w:t>the 6 motors in the move tab.</w:t>
      </w:r>
      <w:r w:rsidR="007E63CA">
        <w:t xml:space="preserve"> If you see no motors check </w:t>
      </w:r>
      <w:hyperlink w:anchor="_Motor_Setup" w:history="1">
        <w:r w:rsidR="007E63CA" w:rsidRPr="007E63CA">
          <w:rPr>
            <w:rStyle w:val="Hyperlink"/>
          </w:rPr>
          <w:t>Motor Setup</w:t>
        </w:r>
      </w:hyperlink>
      <w:r w:rsidR="007E63CA">
        <w:t>.</w:t>
      </w:r>
    </w:p>
    <w:p w:rsidR="007E63CA" w:rsidRDefault="007E63CA">
      <w:r>
        <w:br w:type="page"/>
      </w:r>
    </w:p>
    <w:p w:rsidR="007E63CA" w:rsidRDefault="007E63CA">
      <w:pPr>
        <w:rPr>
          <w:rFonts w:asciiTheme="majorHAnsi" w:eastAsiaTheme="majorEastAsia" w:hAnsiTheme="majorHAnsi" w:cstheme="majorBidi"/>
          <w:color w:val="007789" w:themeColor="accent1" w:themeShade="BF"/>
          <w:sz w:val="32"/>
        </w:rPr>
      </w:pPr>
      <w:r>
        <w:lastRenderedPageBreak/>
        <w:br w:type="page"/>
      </w:r>
    </w:p>
    <w:p w:rsidR="007E63CA" w:rsidRDefault="007E63CA" w:rsidP="007E63CA">
      <w:pPr>
        <w:pStyle w:val="Heading1"/>
      </w:pPr>
      <w:r>
        <w:lastRenderedPageBreak/>
        <w:t>Detailed Guide</w:t>
      </w:r>
    </w:p>
    <w:p w:rsidR="007B6823" w:rsidRPr="007B6823" w:rsidRDefault="007B6823" w:rsidP="007B6823">
      <w:r>
        <w:t>This is mostly a guide of how the program works so it will not be necessary for operations, but may be helpful for troubleshooting or understanding limitations of the program.</w:t>
      </w:r>
    </w:p>
    <w:p w:rsidR="007E63CA" w:rsidRPr="00D5413C" w:rsidRDefault="007B6823" w:rsidP="007E63CA">
      <w:pPr>
        <w:pStyle w:val="Heading2"/>
      </w:pPr>
      <w:r>
        <w:t>Motors</w:t>
      </w:r>
    </w:p>
    <w:p w:rsidR="007E63CA" w:rsidRDefault="007B6823" w:rsidP="007E63CA">
      <w:r>
        <w:t>The motors which I will be referring to are the SPEC Motors, the EPICS motors which are found in Beam Conditioning are simply variables stored on site so we can read and write to them to move the motors, we can only move them and not scan them.</w:t>
      </w:r>
    </w:p>
    <w:p w:rsidR="007B6823" w:rsidRDefault="007B6823" w:rsidP="007E63CA">
      <w:r>
        <w:t xml:space="preserve">For the SPEC motors which are </w:t>
      </w:r>
      <w:hyperlink w:anchor="_Motor_Setup" w:history="1">
        <w:r w:rsidRPr="007B6823">
          <w:rPr>
            <w:rStyle w:val="Hyperlink"/>
          </w:rPr>
          <w:t>configured</w:t>
        </w:r>
      </w:hyperlink>
      <w:r>
        <w:t xml:space="preserve"> we</w:t>
      </w:r>
      <w:r w:rsidR="00C362A3">
        <w:t xml:space="preserve"> start up a separate thread for each of them which loops and checks its position, and stores in memory if it is moving or not (last position changed or not). This moving check is very rough, but I was unable to get an accurate variable out of the SPEC commander to say if the motor was moving or not (it would say that the motor was finished moving even though it was not, which I believe was a result of using motor commands which do not wait for responses?). </w:t>
      </w:r>
    </w:p>
    <w:p w:rsidR="00C362A3" w:rsidRDefault="00C362A3" w:rsidP="007E63CA">
      <w:r>
        <w:t>For each of the “Motor slots” you see: (ex:</w:t>
      </w:r>
      <w:r w:rsidRPr="00C362A3">
        <w:rPr>
          <w:noProof/>
          <w:lang w:val="en-CA" w:eastAsia="en-CA"/>
        </w:rPr>
        <w:t xml:space="preserve"> </w:t>
      </w:r>
      <w:r>
        <w:rPr>
          <w:noProof/>
          <w:lang w:val="en-CA" w:eastAsia="en-CA"/>
        </w:rPr>
        <w:drawing>
          <wp:inline distT="0" distB="0" distL="0" distR="0" wp14:anchorId="51CC179D" wp14:editId="0C45F0E5">
            <wp:extent cx="2565402" cy="192598"/>
            <wp:effectExtent l="19050" t="19050" r="2540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356" t="22867" r="71951" b="73745"/>
                    <a:stretch/>
                  </pic:blipFill>
                  <pic:spPr bwMode="auto">
                    <a:xfrm>
                      <a:off x="0" y="0"/>
                      <a:ext cx="2740282" cy="2057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CA" w:eastAsia="en-CA"/>
        </w:rPr>
        <w:t xml:space="preserve">)  we have 5 on screen elements which must be set to a Motor if it is chosen. We do this by keeping information of all of the motor slots and when assigning them we link the motors data with that of the slots. This allows us to switch the motors and be flexable with scans as well. </w:t>
      </w:r>
    </w:p>
    <w:p w:rsidR="007E63CA" w:rsidRDefault="007E63CA" w:rsidP="007E63CA">
      <w:r>
        <w:br w:type="page"/>
      </w:r>
    </w:p>
    <w:p w:rsidR="007E63CA" w:rsidRDefault="007E63CA" w:rsidP="007E63CA">
      <w:pPr>
        <w:pStyle w:val="Heading2"/>
      </w:pPr>
      <w:r>
        <w:lastRenderedPageBreak/>
        <w:t>Beam Conditioning</w:t>
      </w:r>
    </w:p>
    <w:p w:rsidR="007E63CA" w:rsidRDefault="007E63CA" w:rsidP="007E63CA">
      <w:r>
        <w:t>Beam Conditioning is very similar to Move, except we have two ways of moving the motors here, either through SPEC or EPICS. The EPICS ones are hardcoded in and should always work well and the SPEC ones will need to be configured on the SPEC server, but you will be able to do scans/contours with them.</w:t>
      </w:r>
    </w:p>
    <w:p w:rsidR="007E63CA" w:rsidRPr="00E96938" w:rsidRDefault="007E63CA" w:rsidP="007E63CA">
      <w:r>
        <w:t xml:space="preserve"> </w:t>
      </w:r>
      <w:r>
        <w:rPr>
          <w:noProof/>
          <w:lang w:val="en-CA" w:eastAsia="en-CA"/>
        </w:rPr>
        <w:drawing>
          <wp:inline distT="0" distB="0" distL="0" distR="0" wp14:anchorId="5E4BB2B5" wp14:editId="1913B55B">
            <wp:extent cx="4295775" cy="2239287"/>
            <wp:effectExtent l="19050" t="19050" r="952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3" t="20371" r="82292" b="50670"/>
                    <a:stretch/>
                  </pic:blipFill>
                  <pic:spPr bwMode="auto">
                    <a:xfrm>
                      <a:off x="0" y="0"/>
                      <a:ext cx="4300453" cy="22417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E63CA" w:rsidRPr="00D5413C" w:rsidRDefault="007E63CA" w:rsidP="007E63CA">
      <w:pPr>
        <w:pStyle w:val="Heading2"/>
      </w:pPr>
      <w:r>
        <w:lastRenderedPageBreak/>
        <w:t>Scan</w:t>
      </w:r>
    </w:p>
    <w:p w:rsidR="007E63CA" w:rsidRDefault="007E63CA" w:rsidP="007E63CA">
      <w:r>
        <w:rPr>
          <w:noProof/>
          <w:lang w:val="en-CA" w:eastAsia="en-CA"/>
        </w:rPr>
        <mc:AlternateContent>
          <mc:Choice Requires="wps">
            <w:drawing>
              <wp:anchor distT="45720" distB="45720" distL="114300" distR="114300" simplePos="0" relativeHeight="251728896" behindDoc="0" locked="0" layoutInCell="1" allowOverlap="1" wp14:anchorId="2421113E" wp14:editId="239F3F4F">
                <wp:simplePos x="0" y="0"/>
                <wp:positionH relativeFrom="page">
                  <wp:posOffset>3495675</wp:posOffset>
                </wp:positionH>
                <wp:positionV relativeFrom="paragraph">
                  <wp:posOffset>3698875</wp:posOffset>
                </wp:positionV>
                <wp:extent cx="2371725" cy="38100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81000"/>
                        </a:xfrm>
                        <a:prstGeom prst="rect">
                          <a:avLst/>
                        </a:prstGeom>
                        <a:noFill/>
                        <a:ln w="9525">
                          <a:noFill/>
                          <a:miter lim="800000"/>
                          <a:headEnd/>
                          <a:tailEnd/>
                        </a:ln>
                      </wps:spPr>
                      <wps:txbx>
                        <w:txbxContent>
                          <w:p w:rsidR="007E63CA" w:rsidRPr="006F73CE" w:rsidRDefault="007E63CA" w:rsidP="007E63CA">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1113E" id="_x0000_s1045" type="#_x0000_t202" style="position:absolute;margin-left:275.25pt;margin-top:291.25pt;width:186.75pt;height:30pt;z-index:251728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" filled="f" stroked="f">
                <v:textbox>
                  <w:txbxContent>
                    <w:p w:rsidR="007E63CA" w:rsidRPr="006F73CE" w:rsidRDefault="007E63CA" w:rsidP="007E63CA">
                      <w:pPr>
                        <w:spacing w:before="0" w:after="0"/>
                        <w:jc w:val="center"/>
                        <w:rPr>
                          <w:rFonts w:ascii="Arial" w:hAnsi="Arial" w:cs="Arial"/>
                          <w:b/>
                          <w:color w:val="C48B01" w:themeColor="accent3" w:themeShade="BF"/>
                          <w:sz w:val="20"/>
                        </w:rPr>
                      </w:pPr>
                      <w:r w:rsidRPr="006F73CE">
                        <w:rPr>
                          <w:rFonts w:ascii="Arial" w:hAnsi="Arial" w:cs="Arial"/>
                          <w:b/>
                          <w:color w:val="C48B01" w:themeColor="accent3" w:themeShade="BF"/>
                          <w:sz w:val="20"/>
                        </w:rPr>
                        <w:t>Double Click Value to move to</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v:textbox>
                <w10:wrap anchorx="page"/>
              </v:shape>
            </w:pict>
          </mc:Fallback>
        </mc:AlternateContent>
      </w:r>
      <w:r>
        <w:rPr>
          <w:noProof/>
          <w:lang w:val="en-CA" w:eastAsia="en-CA"/>
        </w:rPr>
        <mc:AlternateContent>
          <mc:Choice Requires="wps">
            <w:drawing>
              <wp:anchor distT="0" distB="0" distL="114300" distR="114300" simplePos="0" relativeHeight="251723776" behindDoc="0" locked="0" layoutInCell="1" allowOverlap="1" wp14:anchorId="2F4C6DA0" wp14:editId="2216683F">
                <wp:simplePos x="0" y="0"/>
                <wp:positionH relativeFrom="column">
                  <wp:posOffset>4600575</wp:posOffset>
                </wp:positionH>
                <wp:positionV relativeFrom="paragraph">
                  <wp:posOffset>4737099</wp:posOffset>
                </wp:positionV>
                <wp:extent cx="733425" cy="20002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73342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E2D7C" id="Rectangle 200" o:spid="_x0000_s1026" style="position:absolute;margin-left:362.25pt;margin-top:373pt;width:57.7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" filled="f" strokecolor="#004f5b [1604]" strokeweight="2pt"/>
            </w:pict>
          </mc:Fallback>
        </mc:AlternateContent>
      </w:r>
      <w:r>
        <w:rPr>
          <w:noProof/>
          <w:lang w:val="en-CA" w:eastAsia="en-CA"/>
        </w:rPr>
        <mc:AlternateContent>
          <mc:Choice Requires="wps">
            <w:drawing>
              <wp:anchor distT="45720" distB="45720" distL="114300" distR="114300" simplePos="0" relativeHeight="251724800" behindDoc="0" locked="0" layoutInCell="1" allowOverlap="1" wp14:anchorId="50A9F98D" wp14:editId="23D766B3">
                <wp:simplePos x="0" y="0"/>
                <wp:positionH relativeFrom="margin">
                  <wp:posOffset>1571626</wp:posOffset>
                </wp:positionH>
                <wp:positionV relativeFrom="paragraph">
                  <wp:posOffset>4584700</wp:posOffset>
                </wp:positionV>
                <wp:extent cx="2324100" cy="447675"/>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7E63CA" w:rsidRDefault="007E63CA" w:rsidP="007E63C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9F98D" id="_x0000_s1046" type="#_x0000_t202" style="position:absolute;margin-left:123.75pt;margin-top:361pt;width:183pt;height:35.2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" filled="f" stroked="f">
                <v:textbox>
                  <w:txbxContent>
                    <w:p w:rsidR="007E63CA" w:rsidRDefault="007E63CA" w:rsidP="007E63C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7E63CA" w:rsidRPr="00D143F9" w:rsidRDefault="007E63CA" w:rsidP="007E63C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727872" behindDoc="0" locked="0" layoutInCell="1" allowOverlap="1" wp14:anchorId="198B97A7" wp14:editId="1B45A51B">
                <wp:simplePos x="0" y="0"/>
                <wp:positionH relativeFrom="column">
                  <wp:posOffset>2543175</wp:posOffset>
                </wp:positionH>
                <wp:positionV relativeFrom="paragraph">
                  <wp:posOffset>4032250</wp:posOffset>
                </wp:positionV>
                <wp:extent cx="1771650" cy="35242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17716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516F1" id="Rectangle 202" o:spid="_x0000_s1026" style="position:absolute;margin-left:200.25pt;margin-top:317.5pt;width:139.5pt;height:27.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" filled="f" strokecolor="#feb80a [3206]" strokeweight="2pt"/>
            </w:pict>
          </mc:Fallback>
        </mc:AlternateContent>
      </w:r>
      <w:r>
        <w:rPr>
          <w:noProof/>
          <w:lang w:val="en-CA" w:eastAsia="en-CA"/>
        </w:rPr>
        <mc:AlternateContent>
          <mc:Choice Requires="wps">
            <w:drawing>
              <wp:anchor distT="0" distB="0" distL="114300" distR="114300" simplePos="0" relativeHeight="251726848" behindDoc="0" locked="0" layoutInCell="1" allowOverlap="1" wp14:anchorId="59DBC291" wp14:editId="5EC412A2">
                <wp:simplePos x="0" y="0"/>
                <wp:positionH relativeFrom="column">
                  <wp:posOffset>3657600</wp:posOffset>
                </wp:positionH>
                <wp:positionV relativeFrom="paragraph">
                  <wp:posOffset>4794250</wp:posOffset>
                </wp:positionV>
                <wp:extent cx="904875" cy="57150"/>
                <wp:effectExtent l="0" t="19050" r="66675" b="95250"/>
                <wp:wrapNone/>
                <wp:docPr id="203" name="Straight Arrow Connector 203"/>
                <wp:cNvGraphicFramePr/>
                <a:graphic xmlns:a="http://schemas.openxmlformats.org/drawingml/2006/main">
                  <a:graphicData uri="http://schemas.microsoft.com/office/word/2010/wordprocessingShape">
                    <wps:wsp>
                      <wps:cNvCnPr/>
                      <wps:spPr>
                        <a:xfrm>
                          <a:off x="0" y="0"/>
                          <a:ext cx="904875"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8A459" id="Straight Arrow Connector 203" o:spid="_x0000_s1026" type="#_x0000_t32" style="position:absolute;margin-left:4in;margin-top:377.5pt;width:71.25pt;height: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" strokecolor="#007789 [2404]">
                <v:stroke endarrow="block"/>
              </v:shape>
            </w:pict>
          </mc:Fallback>
        </mc:AlternateContent>
      </w:r>
      <w:r>
        <w:rPr>
          <w:noProof/>
          <w:lang w:val="en-CA" w:eastAsia="en-CA"/>
        </w:rPr>
        <mc:AlternateContent>
          <mc:Choice Requires="wps">
            <w:drawing>
              <wp:anchor distT="0" distB="0" distL="114300" distR="114300" simplePos="0" relativeHeight="251725824" behindDoc="0" locked="0" layoutInCell="1" allowOverlap="1" wp14:anchorId="230BC884" wp14:editId="16182681">
                <wp:simplePos x="0" y="0"/>
                <wp:positionH relativeFrom="column">
                  <wp:posOffset>971550</wp:posOffset>
                </wp:positionH>
                <wp:positionV relativeFrom="paragraph">
                  <wp:posOffset>4813300</wp:posOffset>
                </wp:positionV>
                <wp:extent cx="781050" cy="9525"/>
                <wp:effectExtent l="19050" t="57150" r="0" b="85725"/>
                <wp:wrapNone/>
                <wp:docPr id="204" name="Straight Arrow Connector 204"/>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DC426" id="Straight Arrow Connector 204" o:spid="_x0000_s1026" type="#_x0000_t32" style="position:absolute;margin-left:76.5pt;margin-top:379pt;width:61.5pt;height:.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" strokecolor="#007789 [2404]">
                <v:stroke endarrow="block"/>
              </v:shape>
            </w:pict>
          </mc:Fallback>
        </mc:AlternateContent>
      </w:r>
      <w:r>
        <w:rPr>
          <w:noProof/>
          <w:lang w:val="en-CA" w:eastAsia="en-CA"/>
        </w:rPr>
        <mc:AlternateContent>
          <mc:Choice Requires="wps">
            <w:drawing>
              <wp:anchor distT="0" distB="0" distL="114300" distR="114300" simplePos="0" relativeHeight="251722752" behindDoc="0" locked="0" layoutInCell="1" allowOverlap="1" wp14:anchorId="3789DF55" wp14:editId="3F4989C2">
                <wp:simplePos x="0" y="0"/>
                <wp:positionH relativeFrom="column">
                  <wp:posOffset>57150</wp:posOffset>
                </wp:positionH>
                <wp:positionV relativeFrom="paragraph">
                  <wp:posOffset>4746625</wp:posOffset>
                </wp:positionV>
                <wp:extent cx="838200" cy="180975"/>
                <wp:effectExtent l="0" t="0" r="19050" b="28575"/>
                <wp:wrapNone/>
                <wp:docPr id="205" name="Rectangle 205"/>
                <wp:cNvGraphicFramePr/>
                <a:graphic xmlns:a="http://schemas.openxmlformats.org/drawingml/2006/main">
                  <a:graphicData uri="http://schemas.microsoft.com/office/word/2010/wordprocessingShape">
                    <wps:wsp>
                      <wps:cNvSpPr/>
                      <wps:spPr>
                        <a:xfrm>
                          <a:off x="0" y="0"/>
                          <a:ext cx="83820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B105" id="Rectangle 205" o:spid="_x0000_s1026" style="position:absolute;margin-left:4.5pt;margin-top:373.75pt;width:66pt;height:1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" filled="f" strokecolor="#004f5b [1604]" strokeweight="2pt"/>
            </w:pict>
          </mc:Fallback>
        </mc:AlternateContent>
      </w:r>
      <w:r>
        <w:rPr>
          <w:noProof/>
          <w:lang w:val="en-CA" w:eastAsia="en-CA"/>
        </w:rPr>
        <mc:AlternateContent>
          <mc:Choice Requires="wps">
            <w:drawing>
              <wp:anchor distT="45720" distB="45720" distL="114300" distR="114300" simplePos="0" relativeHeight="251720704" behindDoc="0" locked="0" layoutInCell="1" allowOverlap="1" wp14:anchorId="0336B511" wp14:editId="64CCFBA1">
                <wp:simplePos x="0" y="0"/>
                <wp:positionH relativeFrom="column">
                  <wp:posOffset>1304290</wp:posOffset>
                </wp:positionH>
                <wp:positionV relativeFrom="paragraph">
                  <wp:posOffset>212090</wp:posOffset>
                </wp:positionV>
                <wp:extent cx="2371725" cy="37147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71475"/>
                        </a:xfrm>
                        <a:prstGeom prst="rect">
                          <a:avLst/>
                        </a:prstGeom>
                        <a:noFill/>
                        <a:ln w="9525">
                          <a:noFill/>
                          <a:miter lim="800000"/>
                          <a:headEnd/>
                          <a:tailEnd/>
                        </a:ln>
                      </wps:spPr>
                      <wps:txbx>
                        <w:txbxContent>
                          <w:p w:rsidR="007E63CA" w:rsidRPr="00D143F9" w:rsidRDefault="007E63CA" w:rsidP="007E63CA">
                            <w:pPr>
                              <w:rPr>
                                <w:rFonts w:ascii="Arial" w:hAnsi="Arial" w:cs="Arial"/>
                                <w:b/>
                                <w:color w:val="FF0000"/>
                              </w:rPr>
                            </w:pPr>
                            <w:r w:rsidRPr="00D143F9">
                              <w:rPr>
                                <w:rFonts w:ascii="Arial" w:hAnsi="Arial" w:cs="Arial"/>
                                <w:b/>
                                <w:color w:val="FF0000"/>
                              </w:rPr>
                              <w:t>Input Settings before scan here</w:t>
                            </w:r>
                          </w:p>
                          <w:p w:rsidR="007E63CA" w:rsidRPr="00D143F9" w:rsidRDefault="007E63CA" w:rsidP="007E63CA">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6B511" id="_x0000_s1047" type="#_x0000_t202" style="position:absolute;margin-left:102.7pt;margin-top:16.7pt;width:186.75pt;height:29.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" filled="f" stroked="f">
                <v:textbox>
                  <w:txbxContent>
                    <w:p w:rsidR="007E63CA" w:rsidRPr="00D143F9" w:rsidRDefault="007E63CA" w:rsidP="007E63CA">
                      <w:pPr>
                        <w:rPr>
                          <w:rFonts w:ascii="Arial" w:hAnsi="Arial" w:cs="Arial"/>
                          <w:b/>
                          <w:color w:val="FF0000"/>
                        </w:rPr>
                      </w:pPr>
                      <w:r w:rsidRPr="00D143F9">
                        <w:rPr>
                          <w:rFonts w:ascii="Arial" w:hAnsi="Arial" w:cs="Arial"/>
                          <w:b/>
                          <w:color w:val="FF0000"/>
                        </w:rPr>
                        <w:t>Input Settings before scan here</w:t>
                      </w:r>
                    </w:p>
                    <w:p w:rsidR="007E63CA" w:rsidRPr="00D143F9" w:rsidRDefault="007E63CA" w:rsidP="007E63CA">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721728" behindDoc="0" locked="0" layoutInCell="1" allowOverlap="1" wp14:anchorId="26DE4102" wp14:editId="3770BB53">
                <wp:simplePos x="0" y="0"/>
                <wp:positionH relativeFrom="margin">
                  <wp:align>left</wp:align>
                </wp:positionH>
                <wp:positionV relativeFrom="paragraph">
                  <wp:posOffset>288925</wp:posOffset>
                </wp:positionV>
                <wp:extent cx="5314950" cy="676275"/>
                <wp:effectExtent l="0" t="0" r="19050" b="28575"/>
                <wp:wrapNone/>
                <wp:docPr id="207" name="L-Shape 207"/>
                <wp:cNvGraphicFramePr/>
                <a:graphic xmlns:a="http://schemas.openxmlformats.org/drawingml/2006/main">
                  <a:graphicData uri="http://schemas.microsoft.com/office/word/2010/wordprocessingShape">
                    <wps:wsp>
                      <wps:cNvSpPr/>
                      <wps:spPr>
                        <a:xfrm>
                          <a:off x="0" y="0"/>
                          <a:ext cx="5314950" cy="676275"/>
                        </a:xfrm>
                        <a:prstGeom prst="corner">
                          <a:avLst>
                            <a:gd name="adj1" fmla="val 65152"/>
                            <a:gd name="adj2" fmla="val 20151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D0547" id="L-Shape 207" o:spid="_x0000_s1026" style="position:absolute;margin-left:0;margin-top:22.75pt;width:418.5pt;height:53.2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314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" path="m,l1362796,r,235668l5314950,235668r,440607l,676275,,xe" filled="f" strokecolor="red" strokeweight="2pt">
                <v:path arrowok="t" o:connecttype="custom" o:connectlocs="0,0;1362796,0;1362796,235668;5314950,235668;5314950,676275;0,676275;0,0" o:connectangles="0,0,0,0,0,0,0"/>
                <w10:wrap anchorx="margin"/>
              </v:shape>
            </w:pict>
          </mc:Fallback>
        </mc:AlternateContent>
      </w:r>
      <w:r>
        <w:rPr>
          <w:noProof/>
          <w:lang w:val="en-CA" w:eastAsia="en-CA"/>
        </w:rPr>
        <w:drawing>
          <wp:inline distT="0" distB="0" distL="0" distR="0" wp14:anchorId="7ACF3192" wp14:editId="79ADA6BF">
            <wp:extent cx="5334000" cy="5297214"/>
            <wp:effectExtent l="19050" t="19050" r="19050" b="177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1" t="7407" r="74306" b="3704"/>
                    <a:stretch/>
                  </pic:blipFill>
                  <pic:spPr bwMode="auto">
                    <a:xfrm>
                      <a:off x="0" y="0"/>
                      <a:ext cx="5356912" cy="531996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E63CA" w:rsidRDefault="007E63CA" w:rsidP="007E63CA">
      <w:r>
        <w:t>Above is an example of a completed scan, we can see that the bars are showing the calculated values, we also note that the “Curser” bar can be clicked and dragged.</w:t>
      </w:r>
    </w:p>
    <w:p w:rsidR="007E63CA" w:rsidRDefault="007E63CA" w:rsidP="007E63CA">
      <w:r>
        <w:t>The scan can be saved at any time and if a directory + name is specified beforehand, automatic backups are made.</w:t>
      </w:r>
    </w:p>
    <w:p w:rsidR="007E63CA" w:rsidRDefault="007E63CA" w:rsidP="007E63CA">
      <w:r>
        <w:br w:type="page"/>
      </w:r>
    </w:p>
    <w:p w:rsidR="007E63CA" w:rsidRPr="00D5413C" w:rsidRDefault="007E63CA" w:rsidP="007E63CA">
      <w:pPr>
        <w:pStyle w:val="Heading2"/>
      </w:pPr>
      <w:r>
        <w:lastRenderedPageBreak/>
        <w:t>Contour</w:t>
      </w:r>
    </w:p>
    <w:p w:rsidR="007E63CA" w:rsidRDefault="007E63CA" w:rsidP="007E63CA">
      <w:r>
        <w:rPr>
          <w:noProof/>
          <w:lang w:val="en-CA" w:eastAsia="en-CA"/>
        </w:rPr>
        <mc:AlternateContent>
          <mc:Choice Requires="wps">
            <w:drawing>
              <wp:anchor distT="0" distB="0" distL="114300" distR="114300" simplePos="0" relativeHeight="251736064" behindDoc="0" locked="0" layoutInCell="1" allowOverlap="1" wp14:anchorId="15E2DF35" wp14:editId="3B99A46F">
                <wp:simplePos x="0" y="0"/>
                <wp:positionH relativeFrom="column">
                  <wp:posOffset>76199</wp:posOffset>
                </wp:positionH>
                <wp:positionV relativeFrom="paragraph">
                  <wp:posOffset>4127500</wp:posOffset>
                </wp:positionV>
                <wp:extent cx="2333625" cy="352425"/>
                <wp:effectExtent l="0" t="0" r="28575" b="28575"/>
                <wp:wrapNone/>
                <wp:docPr id="208" name="Rectangle 208"/>
                <wp:cNvGraphicFramePr/>
                <a:graphic xmlns:a="http://schemas.openxmlformats.org/drawingml/2006/main">
                  <a:graphicData uri="http://schemas.microsoft.com/office/word/2010/wordprocessingShape">
                    <wps:wsp>
                      <wps:cNvSpPr/>
                      <wps:spPr>
                        <a:xfrm>
                          <a:off x="0" y="0"/>
                          <a:ext cx="2333625"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3C661" id="Rectangle 208" o:spid="_x0000_s1026" style="position:absolute;margin-left:6pt;margin-top:325pt;width:183.75pt;height:27.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" filled="f" strokecolor="#feb80a [3206]" strokeweight="2pt"/>
            </w:pict>
          </mc:Fallback>
        </mc:AlternateContent>
      </w:r>
      <w:r>
        <w:rPr>
          <w:noProof/>
          <w:lang w:val="en-CA" w:eastAsia="en-CA"/>
        </w:rPr>
        <mc:AlternateContent>
          <mc:Choice Requires="wps">
            <w:drawing>
              <wp:anchor distT="45720" distB="45720" distL="114300" distR="114300" simplePos="0" relativeHeight="251732992" behindDoc="0" locked="0" layoutInCell="1" allowOverlap="1" wp14:anchorId="1046084D" wp14:editId="69B91A82">
                <wp:simplePos x="0" y="0"/>
                <wp:positionH relativeFrom="margin">
                  <wp:posOffset>2257425</wp:posOffset>
                </wp:positionH>
                <wp:positionV relativeFrom="paragraph">
                  <wp:posOffset>4089400</wp:posOffset>
                </wp:positionV>
                <wp:extent cx="1438275" cy="409575"/>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409575"/>
                        </a:xfrm>
                        <a:prstGeom prst="rect">
                          <a:avLst/>
                        </a:prstGeom>
                        <a:noFill/>
                        <a:ln w="9525">
                          <a:noFill/>
                          <a:miter lim="800000"/>
                          <a:headEnd/>
                          <a:tailEnd/>
                        </a:ln>
                      </wps:spPr>
                      <wps:txbx>
                        <w:txbxContent>
                          <w:p w:rsidR="007E63CA" w:rsidRPr="006F73CE" w:rsidRDefault="007E63CA" w:rsidP="007E63C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6084D" id="_x0000_s1048" type="#_x0000_t202" style="position:absolute;margin-left:177.75pt;margin-top:322pt;width:113.25pt;height:3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" filled="f" stroked="f">
                <v:textbox>
                  <w:txbxContent>
                    <w:p w:rsidR="007E63CA" w:rsidRPr="006F73CE" w:rsidRDefault="007E63CA" w:rsidP="007E63C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45720" distB="45720" distL="114300" distR="114300" simplePos="0" relativeHeight="251734016" behindDoc="0" locked="0" layoutInCell="1" allowOverlap="1" wp14:anchorId="7D3AD154" wp14:editId="547D7721">
                <wp:simplePos x="0" y="0"/>
                <wp:positionH relativeFrom="margin">
                  <wp:posOffset>3905250</wp:posOffset>
                </wp:positionH>
                <wp:positionV relativeFrom="paragraph">
                  <wp:posOffset>4175125</wp:posOffset>
                </wp:positionV>
                <wp:extent cx="1714500" cy="30480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noFill/>
                        <a:ln w="9525">
                          <a:noFill/>
                          <a:miter lim="800000"/>
                          <a:headEnd/>
                          <a:tailEnd/>
                        </a:ln>
                      </wps:spPr>
                      <wps:txbx>
                        <w:txbxContent>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Choose Intensity Data</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AD154" id="_x0000_s1049" type="#_x0000_t202" style="position:absolute;margin-left:307.5pt;margin-top:328.75pt;width:135pt;height:24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" filled="f" stroked="f">
                <v:textbox>
                  <w:txbxContent>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Choose Intensity Data</w:t>
                      </w:r>
                    </w:p>
                    <w:p w:rsidR="007E63CA" w:rsidRPr="00D143F9" w:rsidRDefault="007E63CA" w:rsidP="007E63C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735040" behindDoc="0" locked="0" layoutInCell="1" allowOverlap="1" wp14:anchorId="6C501151" wp14:editId="56B53295">
                <wp:simplePos x="0" y="0"/>
                <wp:positionH relativeFrom="margin">
                  <wp:posOffset>4629150</wp:posOffset>
                </wp:positionH>
                <wp:positionV relativeFrom="paragraph">
                  <wp:posOffset>4441825</wp:posOffset>
                </wp:positionV>
                <wp:extent cx="828675" cy="2381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82867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A0F01" id="Rectangle 211" o:spid="_x0000_s1026" style="position:absolute;margin-left:364.5pt;margin-top:349.75pt;width:65.25pt;height:1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729920" behindDoc="0" locked="0" layoutInCell="1" allowOverlap="1" wp14:anchorId="0062562D" wp14:editId="579099DE">
                <wp:simplePos x="0" y="0"/>
                <wp:positionH relativeFrom="column">
                  <wp:posOffset>76200</wp:posOffset>
                </wp:positionH>
                <wp:positionV relativeFrom="paragraph">
                  <wp:posOffset>279400</wp:posOffset>
                </wp:positionV>
                <wp:extent cx="3419475" cy="714375"/>
                <wp:effectExtent l="0" t="0" r="28575" b="28575"/>
                <wp:wrapNone/>
                <wp:docPr id="212" name="Rectangle 212"/>
                <wp:cNvGraphicFramePr/>
                <a:graphic xmlns:a="http://schemas.openxmlformats.org/drawingml/2006/main">
                  <a:graphicData uri="http://schemas.microsoft.com/office/word/2010/wordprocessingShape">
                    <wps:wsp>
                      <wps:cNvSpPr/>
                      <wps:spPr>
                        <a:xfrm>
                          <a:off x="0" y="0"/>
                          <a:ext cx="34194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4906C" id="Rectangle 212" o:spid="_x0000_s1026" style="position:absolute;margin-left:6pt;margin-top:22pt;width:269.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" filled="f" strokecolor="red" strokeweight="2pt"/>
            </w:pict>
          </mc:Fallback>
        </mc:AlternateContent>
      </w:r>
      <w:r>
        <w:rPr>
          <w:noProof/>
          <w:lang w:val="en-CA" w:eastAsia="en-CA"/>
        </w:rPr>
        <mc:AlternateContent>
          <mc:Choice Requires="wps">
            <w:drawing>
              <wp:anchor distT="45720" distB="45720" distL="114300" distR="114300" simplePos="0" relativeHeight="251731968" behindDoc="0" locked="0" layoutInCell="1" allowOverlap="1" wp14:anchorId="616BC937" wp14:editId="7F133CF6">
                <wp:simplePos x="0" y="0"/>
                <wp:positionH relativeFrom="column">
                  <wp:posOffset>3467100</wp:posOffset>
                </wp:positionH>
                <wp:positionV relativeFrom="paragraph">
                  <wp:posOffset>327025</wp:posOffset>
                </wp:positionV>
                <wp:extent cx="1428750" cy="390525"/>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90525"/>
                        </a:xfrm>
                        <a:prstGeom prst="rect">
                          <a:avLst/>
                        </a:prstGeom>
                        <a:noFill/>
                        <a:ln w="9525">
                          <a:noFill/>
                          <a:miter lim="800000"/>
                          <a:headEnd/>
                          <a:tailEnd/>
                        </a:ln>
                      </wps:spPr>
                      <wps:txb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C937" id="_x0000_s1050" type="#_x0000_t202" style="position:absolute;margin-left:273pt;margin-top:25.75pt;width:112.5pt;height:30.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" filled="f" stroked="f">
                <v:textbo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730944" behindDoc="0" locked="0" layoutInCell="1" allowOverlap="1" wp14:anchorId="20169E7B" wp14:editId="1ECAAAEE">
                <wp:simplePos x="0" y="0"/>
                <wp:positionH relativeFrom="column">
                  <wp:posOffset>4819650</wp:posOffset>
                </wp:positionH>
                <wp:positionV relativeFrom="paragraph">
                  <wp:posOffset>517525</wp:posOffset>
                </wp:positionV>
                <wp:extent cx="704850" cy="45720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0485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3CA" w:rsidRDefault="007E63CA" w:rsidP="007E6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69E7B" id="Rectangle 214" o:spid="_x0000_s1051" style="position:absolute;margin-left:379.5pt;margin-top:40.75pt;width:55.5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" filled="f" strokecolor="red" strokeweight="2pt">
                <v:textbox>
                  <w:txbxContent>
                    <w:p w:rsidR="007E63CA" w:rsidRDefault="007E63CA" w:rsidP="007E63CA">
                      <w:pPr>
                        <w:jc w:val="center"/>
                      </w:pPr>
                    </w:p>
                  </w:txbxContent>
                </v:textbox>
              </v:rect>
            </w:pict>
          </mc:Fallback>
        </mc:AlternateContent>
      </w:r>
      <w:r>
        <w:rPr>
          <w:noProof/>
          <w:lang w:val="en-CA" w:eastAsia="en-CA"/>
        </w:rPr>
        <w:drawing>
          <wp:inline distT="0" distB="0" distL="0" distR="0" wp14:anchorId="600C228F" wp14:editId="4C96A755">
            <wp:extent cx="5514975" cy="4617720"/>
            <wp:effectExtent l="19050" t="19050" r="28575" b="11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8" t="12634" r="72221" b="7192"/>
                    <a:stretch/>
                  </pic:blipFill>
                  <pic:spPr bwMode="auto">
                    <a:xfrm>
                      <a:off x="0" y="0"/>
                      <a:ext cx="5531286" cy="4631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63CA" w:rsidRDefault="007E63CA" w:rsidP="007E63CA">
      <w:r>
        <w:t>Above is a Mesh/Contour scan, which lets you scan two motors for the intensity.</w:t>
      </w:r>
    </w:p>
    <w:p w:rsidR="007E63CA" w:rsidRDefault="007E63CA" w:rsidP="007E63CA">
      <w:r>
        <w:t>Note that the graph axes are set to the chosen motors. You can change the data which displays as intensity and the scaling method to logarithmic if needed.</w:t>
      </w:r>
    </w:p>
    <w:p w:rsidR="007E63CA" w:rsidRDefault="007E63CA" w:rsidP="007E63CA">
      <w:r>
        <w:br w:type="page"/>
      </w:r>
    </w:p>
    <w:p w:rsidR="007E63CA" w:rsidRDefault="007E63CA" w:rsidP="007E63CA">
      <w:pPr>
        <w:pStyle w:val="Heading2"/>
      </w:pPr>
      <w:r>
        <w:lastRenderedPageBreak/>
        <w:t>Centering</w:t>
      </w:r>
    </w:p>
    <w:p w:rsidR="007E63CA" w:rsidRPr="007E63CA" w:rsidRDefault="007E63CA" w:rsidP="007E63CA">
      <w:r>
        <w:rPr>
          <w:noProof/>
          <w:lang w:val="en-CA" w:eastAsia="en-CA"/>
        </w:rPr>
        <mc:AlternateContent>
          <mc:Choice Requires="wpg">
            <w:drawing>
              <wp:anchor distT="0" distB="0" distL="114300" distR="114300" simplePos="0" relativeHeight="251737088" behindDoc="0" locked="0" layoutInCell="1" allowOverlap="1" wp14:anchorId="4A9E4A7C" wp14:editId="359C5263">
                <wp:simplePos x="0" y="0"/>
                <wp:positionH relativeFrom="margin">
                  <wp:align>left</wp:align>
                </wp:positionH>
                <wp:positionV relativeFrom="paragraph">
                  <wp:posOffset>259631</wp:posOffset>
                </wp:positionV>
                <wp:extent cx="5831457" cy="4563374"/>
                <wp:effectExtent l="0" t="0" r="17145" b="0"/>
                <wp:wrapNone/>
                <wp:docPr id="215" name="Group 215"/>
                <wp:cNvGraphicFramePr/>
                <a:graphic xmlns:a="http://schemas.openxmlformats.org/drawingml/2006/main">
                  <a:graphicData uri="http://schemas.microsoft.com/office/word/2010/wordprocessingGroup">
                    <wpg:wgp>
                      <wpg:cNvGrpSpPr/>
                      <wpg:grpSpPr>
                        <a:xfrm>
                          <a:off x="0" y="0"/>
                          <a:ext cx="5831457" cy="4563374"/>
                          <a:chOff x="0" y="0"/>
                          <a:chExt cx="5791200" cy="4591050"/>
                        </a:xfrm>
                      </wpg:grpSpPr>
                      <wps:wsp>
                        <wps:cNvPr id="216" name="Rectangle 216"/>
                        <wps:cNvSpPr/>
                        <wps:spPr>
                          <a:xfrm>
                            <a:off x="0" y="675341"/>
                            <a:ext cx="30765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552450" y="142875"/>
                            <a:ext cx="3619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63CA" w:rsidRDefault="007E63CA" w:rsidP="007E6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Text Box 2"/>
                        <wps:cNvSpPr txBox="1">
                          <a:spLocks noChangeArrowheads="1"/>
                        </wps:cNvSpPr>
                        <wps:spPr bwMode="auto">
                          <a:xfrm>
                            <a:off x="1019175" y="0"/>
                            <a:ext cx="1428750" cy="390525"/>
                          </a:xfrm>
                          <a:prstGeom prst="rect">
                            <a:avLst/>
                          </a:prstGeom>
                          <a:noFill/>
                          <a:ln w="9525">
                            <a:noFill/>
                            <a:miter lim="800000"/>
                            <a:headEnd/>
                            <a:tailEnd/>
                          </a:ln>
                        </wps:spPr>
                        <wps:txb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wps:txbx>
                        <wps:bodyPr rot="0" vert="horz" wrap="square" lIns="91440" tIns="45720" rIns="91440" bIns="45720" anchor="t" anchorCtr="0">
                          <a:noAutofit/>
                        </wps:bodyPr>
                      </wps:wsp>
                      <wps:wsp>
                        <wps:cNvPr id="220" name="Text Box 2"/>
                        <wps:cNvSpPr txBox="1">
                          <a:spLocks noChangeArrowheads="1"/>
                        </wps:cNvSpPr>
                        <wps:spPr bwMode="auto">
                          <a:xfrm>
                            <a:off x="3152775" y="3429000"/>
                            <a:ext cx="1438275" cy="409575"/>
                          </a:xfrm>
                          <a:prstGeom prst="rect">
                            <a:avLst/>
                          </a:prstGeom>
                          <a:noFill/>
                          <a:ln w="9525">
                            <a:noFill/>
                            <a:miter lim="800000"/>
                            <a:headEnd/>
                            <a:tailEnd/>
                          </a:ln>
                        </wps:spPr>
                        <wps:txbx>
                          <w:txbxContent>
                            <w:p w:rsidR="007E63CA" w:rsidRPr="006F73CE" w:rsidRDefault="007E63CA" w:rsidP="007E63C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wps:wsp>
                        <wps:cNvPr id="221" name="Text Box 2"/>
                        <wps:cNvSpPr txBox="1">
                          <a:spLocks noChangeArrowheads="1"/>
                        </wps:cNvSpPr>
                        <wps:spPr bwMode="auto">
                          <a:xfrm>
                            <a:off x="2124075" y="4286250"/>
                            <a:ext cx="1714500" cy="304800"/>
                          </a:xfrm>
                          <a:prstGeom prst="rect">
                            <a:avLst/>
                          </a:prstGeom>
                          <a:noFill/>
                          <a:ln w="9525">
                            <a:noFill/>
                            <a:miter lim="800000"/>
                            <a:headEnd/>
                            <a:tailEnd/>
                          </a:ln>
                        </wps:spPr>
                        <wps:txbx>
                          <w:txbxContent>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Choose Data Display</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wps:wsp>
                        <wps:cNvPr id="222" name="Rectangle 222"/>
                        <wps:cNvSpPr/>
                        <wps:spPr>
                          <a:xfrm>
                            <a:off x="0" y="4067175"/>
                            <a:ext cx="5791200"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4476750" y="3476625"/>
                            <a:ext cx="1314450" cy="352425"/>
                          </a:xfrm>
                          <a:prstGeom prst="rect">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9E4A7C" id="Group 215" o:spid="_x0000_s1052" style="position:absolute;margin-left:0;margin-top:20.45pt;width:459.15pt;height:359.3pt;z-index:251737088;mso-position-horizontal:left;mso-position-horizontal-relative:margin;mso-width-relative:margin;mso-height-relative:margin" coordsize="57912,4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">
                <v:rect id="Rectangle 216" o:spid="_x0000_s1053" style="position:absolute;top:6753;width:3076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" filled="f" strokecolor="red" strokeweight="2pt"/>
                <v:rect id="Rectangle 218" o:spid="_x0000_s1054" style="position:absolute;left:5524;top:1428;width:36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" filled="f" strokecolor="red" strokeweight="2pt">
                  <v:textbox>
                    <w:txbxContent>
                      <w:p w:rsidR="007E63CA" w:rsidRDefault="007E63CA" w:rsidP="007E63CA">
                        <w:pPr>
                          <w:jc w:val="center"/>
                        </w:pPr>
                      </w:p>
                    </w:txbxContent>
                  </v:textbox>
                </v:rect>
                <v:shape id="_x0000_s1055" type="#_x0000_t202" style="position:absolute;left:10191;width:1428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v:textbox>
                </v:shape>
                <v:shape id="_x0000_s1056" type="#_x0000_t202" style="position:absolute;left:31527;top:34290;width:1438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rsidR="007E63CA" w:rsidRPr="006F73CE" w:rsidRDefault="007E63CA" w:rsidP="007E63CA">
                        <w:pPr>
                          <w:spacing w:before="0" w:after="0"/>
                          <w:jc w:val="center"/>
                          <w:rPr>
                            <w:rFonts w:ascii="Arial" w:hAnsi="Arial" w:cs="Arial"/>
                            <w:b/>
                            <w:color w:val="C48B01" w:themeColor="accent3" w:themeShade="BF"/>
                            <w:sz w:val="20"/>
                          </w:rPr>
                        </w:pPr>
                        <w:r>
                          <w:rPr>
                            <w:rFonts w:ascii="Arial" w:hAnsi="Arial" w:cs="Arial"/>
                            <w:b/>
                            <w:color w:val="C48B01" w:themeColor="accent3" w:themeShade="BF"/>
                            <w:sz w:val="20"/>
                          </w:rPr>
                          <w:t xml:space="preserve">Move to </w:t>
                        </w:r>
                        <w:r w:rsidRPr="006F73CE">
                          <w:rPr>
                            <w:rFonts w:ascii="Arial" w:hAnsi="Arial" w:cs="Arial"/>
                            <w:b/>
                            <w:color w:val="C48B01" w:themeColor="accent3" w:themeShade="BF"/>
                            <w:sz w:val="20"/>
                          </w:rPr>
                          <w:t>Value</w:t>
                        </w:r>
                      </w:p>
                      <w:p w:rsidR="007E63CA" w:rsidRPr="006F73CE" w:rsidRDefault="007E63CA" w:rsidP="007E63CA">
                        <w:pPr>
                          <w:spacing w:before="0" w:after="0"/>
                          <w:jc w:val="center"/>
                          <w:rPr>
                            <w:rFonts w:ascii="Arial" w:hAnsi="Arial" w:cs="Arial"/>
                            <w:b/>
                            <w:color w:val="C48B01" w:themeColor="accent3" w:themeShade="BF"/>
                            <w:sz w:val="16"/>
                          </w:rPr>
                        </w:pPr>
                        <w:r w:rsidRPr="006F73CE">
                          <w:rPr>
                            <w:rFonts w:ascii="Arial" w:hAnsi="Arial" w:cs="Arial"/>
                            <w:b/>
                            <w:color w:val="C48B01" w:themeColor="accent3" w:themeShade="BF"/>
                            <w:sz w:val="16"/>
                          </w:rPr>
                          <w:t>(once scan is complete)</w:t>
                        </w:r>
                      </w:p>
                      <w:p w:rsidR="007E63CA" w:rsidRPr="00D143F9" w:rsidRDefault="007E63CA" w:rsidP="007E63CA">
                        <w:pPr>
                          <w:jc w:val="center"/>
                          <w:rPr>
                            <w:rFonts w:ascii="Arial" w:hAnsi="Arial" w:cs="Arial"/>
                            <w:b/>
                            <w:color w:val="FF0000"/>
                          </w:rPr>
                        </w:pPr>
                      </w:p>
                    </w:txbxContent>
                  </v:textbox>
                </v:shape>
                <v:shape id="_x0000_s1057" type="#_x0000_t202" style="position:absolute;left:21240;top:42862;width:17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Choose Data Display</w:t>
                        </w:r>
                      </w:p>
                      <w:p w:rsidR="007E63CA" w:rsidRPr="00D143F9" w:rsidRDefault="007E63CA" w:rsidP="007E63CA">
                        <w:pPr>
                          <w:jc w:val="center"/>
                          <w:rPr>
                            <w:rFonts w:ascii="Arial" w:hAnsi="Arial" w:cs="Arial"/>
                            <w:b/>
                            <w:color w:val="FF0000"/>
                          </w:rPr>
                        </w:pPr>
                      </w:p>
                    </w:txbxContent>
                  </v:textbox>
                </v:shape>
                <v:rect id="Rectangle 222" o:spid="_x0000_s1058" style="position:absolute;top:40671;width:57912;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" filled="f" strokecolor="#004f5b [1604]" strokeweight="2pt"/>
                <v:rect id="Rectangle 223" o:spid="_x0000_s1059" style="position:absolute;left:44767;top:34766;width:1314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" filled="f" strokecolor="#feb80a [3206]" strokeweight="2pt"/>
                <w10:wrap anchorx="margin"/>
              </v:group>
            </w:pict>
          </mc:Fallback>
        </mc:AlternateContent>
      </w:r>
    </w:p>
    <w:p w:rsidR="007E63CA" w:rsidRDefault="007E63CA" w:rsidP="007E63CA">
      <w:r>
        <w:rPr>
          <w:noProof/>
          <w:lang w:val="en-CA" w:eastAsia="en-CA"/>
        </w:rPr>
        <w:drawing>
          <wp:inline distT="0" distB="0" distL="0" distR="0" wp14:anchorId="4911638D" wp14:editId="3B24EBEB">
            <wp:extent cx="5876925" cy="4476750"/>
            <wp:effectExtent l="19050" t="19050" r="28575"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6" t="5196" r="67153" b="10326"/>
                    <a:stretch/>
                  </pic:blipFill>
                  <pic:spPr bwMode="auto">
                    <a:xfrm>
                      <a:off x="0" y="0"/>
                      <a:ext cx="5883869" cy="4482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63CA" w:rsidRDefault="007E63CA" w:rsidP="007E63CA">
      <w:r>
        <w:t>Above is a centering scan which is used to find the center of rotation from angular turns, a progression of small to large angle turns with a correction between each is recommended.</w:t>
      </w:r>
    </w:p>
    <w:p w:rsidR="007E63CA" w:rsidRDefault="007E63CA" w:rsidP="007E63CA">
      <w:r>
        <w:t>Saving will copy the table into a csv. Backups of each scan are saved individually if a folder is chosen.</w:t>
      </w:r>
    </w:p>
    <w:p w:rsidR="007E63CA" w:rsidRDefault="007E63CA" w:rsidP="007E63CA">
      <w:r>
        <w:t xml:space="preserve">The centering menu at the top is where you will choose your motors, this is done as we need a certain motor </w:t>
      </w:r>
      <w:proofErr w:type="spellStart"/>
      <w:r>
        <w:t>config</w:t>
      </w:r>
      <w:proofErr w:type="spellEnd"/>
      <w:r>
        <w:t>, and once you choose your motors it will be saved between sessions.</w:t>
      </w:r>
    </w:p>
    <w:p w:rsidR="007E63CA" w:rsidRDefault="007E63CA" w:rsidP="007E63CA">
      <w:r>
        <w:br w:type="page"/>
      </w:r>
    </w:p>
    <w:p w:rsidR="007E63CA" w:rsidRPr="00D5413C" w:rsidRDefault="007E63CA" w:rsidP="007E63CA">
      <w:pPr>
        <w:pStyle w:val="Heading2"/>
      </w:pPr>
      <w:r>
        <w:lastRenderedPageBreak/>
        <w:t>Rocking</w:t>
      </w:r>
    </w:p>
    <w:p w:rsidR="007E63CA" w:rsidRDefault="007E63CA" w:rsidP="007E63CA">
      <w:r>
        <w:rPr>
          <w:noProof/>
          <w:lang w:val="en-CA" w:eastAsia="en-CA"/>
        </w:rPr>
        <mc:AlternateContent>
          <mc:Choice Requires="wps">
            <w:drawing>
              <wp:anchor distT="45720" distB="45720" distL="114300" distR="114300" simplePos="0" relativeHeight="251742208" behindDoc="0" locked="0" layoutInCell="1" allowOverlap="1" wp14:anchorId="127B6C18" wp14:editId="23EE8067">
                <wp:simplePos x="0" y="0"/>
                <wp:positionH relativeFrom="margin">
                  <wp:posOffset>495300</wp:posOffset>
                </wp:positionH>
                <wp:positionV relativeFrom="paragraph">
                  <wp:posOffset>3451225</wp:posOffset>
                </wp:positionV>
                <wp:extent cx="2324100" cy="44767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47675"/>
                        </a:xfrm>
                        <a:prstGeom prst="rect">
                          <a:avLst/>
                        </a:prstGeom>
                        <a:noFill/>
                        <a:ln w="9525">
                          <a:noFill/>
                          <a:miter lim="800000"/>
                          <a:headEnd/>
                          <a:tailEnd/>
                        </a:ln>
                      </wps:spPr>
                      <wps:txbx>
                        <w:txbxContent>
                          <w:p w:rsidR="007E63CA" w:rsidRDefault="007E63CA" w:rsidP="007E63C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7E63CA" w:rsidRPr="00D143F9" w:rsidRDefault="007E63CA" w:rsidP="007E63CA">
                            <w:pPr>
                              <w:jc w:val="cente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B6C18" id="_x0000_s1060" type="#_x0000_t202" style="position:absolute;margin-left:39pt;margin-top:271.75pt;width:183pt;height:35.2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" filled="f" stroked="f">
                <v:textbox>
                  <w:txbxContent>
                    <w:p w:rsidR="007E63CA" w:rsidRDefault="007E63CA" w:rsidP="007E63CA">
                      <w:pPr>
                        <w:spacing w:before="0" w:after="0"/>
                        <w:jc w:val="center"/>
                        <w:rPr>
                          <w:rFonts w:ascii="Arial" w:hAnsi="Arial" w:cs="Arial"/>
                          <w:b/>
                          <w:color w:val="00A0B8" w:themeColor="accent1"/>
                        </w:rPr>
                      </w:pPr>
                      <w:r>
                        <w:rPr>
                          <w:rFonts w:ascii="Arial" w:hAnsi="Arial" w:cs="Arial"/>
                          <w:b/>
                          <w:color w:val="00A0B8" w:themeColor="accent1"/>
                        </w:rPr>
                        <w:t xml:space="preserve">Choose Data to display </w:t>
                      </w:r>
                    </w:p>
                    <w:p w:rsidR="007E63CA" w:rsidRPr="00D143F9" w:rsidRDefault="007E63CA" w:rsidP="007E63CA">
                      <w:pPr>
                        <w:spacing w:before="0" w:after="0"/>
                        <w:jc w:val="center"/>
                        <w:rPr>
                          <w:rFonts w:ascii="Arial" w:hAnsi="Arial" w:cs="Arial"/>
                          <w:b/>
                          <w:color w:val="00A0B8" w:themeColor="accent1"/>
                          <w:sz w:val="18"/>
                        </w:rPr>
                      </w:pPr>
                      <w:r>
                        <w:rPr>
                          <w:rFonts w:ascii="Arial" w:hAnsi="Arial" w:cs="Arial"/>
                          <w:b/>
                          <w:color w:val="00A0B8" w:themeColor="accent1"/>
                        </w:rPr>
                        <w:t>(</w:t>
                      </w:r>
                      <w:r w:rsidRPr="00D143F9">
                        <w:rPr>
                          <w:rFonts w:ascii="Arial" w:hAnsi="Arial" w:cs="Arial"/>
                          <w:b/>
                          <w:color w:val="00A0B8" w:themeColor="accent1"/>
                          <w:sz w:val="18"/>
                        </w:rPr>
                        <w:t>update</w:t>
                      </w:r>
                      <w:r>
                        <w:rPr>
                          <w:rFonts w:ascii="Arial" w:hAnsi="Arial" w:cs="Arial"/>
                          <w:b/>
                          <w:color w:val="00A0B8" w:themeColor="accent1"/>
                          <w:sz w:val="18"/>
                        </w:rPr>
                        <w:t>s when</w:t>
                      </w:r>
                      <w:r w:rsidRPr="00D143F9">
                        <w:rPr>
                          <w:rFonts w:ascii="Arial" w:hAnsi="Arial" w:cs="Arial"/>
                          <w:b/>
                          <w:color w:val="00A0B8" w:themeColor="accent1"/>
                          <w:sz w:val="18"/>
                        </w:rPr>
                        <w:t xml:space="preserve"> scan begins)</w:t>
                      </w:r>
                    </w:p>
                    <w:p w:rsidR="007E63CA" w:rsidRPr="00D143F9" w:rsidRDefault="007E63CA" w:rsidP="007E63CA">
                      <w:pPr>
                        <w:jc w:val="center"/>
                        <w:rPr>
                          <w:rFonts w:ascii="Arial" w:hAnsi="Arial" w:cs="Arial"/>
                          <w:b/>
                          <w:color w:val="FF0000"/>
                        </w:rPr>
                      </w:pPr>
                    </w:p>
                  </w:txbxContent>
                </v:textbox>
                <w10:wrap anchorx="margin"/>
              </v:shape>
            </w:pict>
          </mc:Fallback>
        </mc:AlternateContent>
      </w:r>
      <w:r>
        <w:rPr>
          <w:noProof/>
          <w:lang w:val="en-CA" w:eastAsia="en-CA"/>
        </w:rPr>
        <mc:AlternateContent>
          <mc:Choice Requires="wps">
            <w:drawing>
              <wp:anchor distT="0" distB="0" distL="114300" distR="114300" simplePos="0" relativeHeight="251743232" behindDoc="0" locked="0" layoutInCell="1" allowOverlap="1" wp14:anchorId="0FC0C54A" wp14:editId="715D6180">
                <wp:simplePos x="0" y="0"/>
                <wp:positionH relativeFrom="column">
                  <wp:posOffset>742950</wp:posOffset>
                </wp:positionH>
                <wp:positionV relativeFrom="paragraph">
                  <wp:posOffset>3689350</wp:posOffset>
                </wp:positionV>
                <wp:extent cx="171450" cy="57150"/>
                <wp:effectExtent l="38100" t="19050" r="19050" b="76200"/>
                <wp:wrapNone/>
                <wp:docPr id="225" name="Straight Arrow Connector 225"/>
                <wp:cNvGraphicFramePr/>
                <a:graphic xmlns:a="http://schemas.openxmlformats.org/drawingml/2006/main">
                  <a:graphicData uri="http://schemas.microsoft.com/office/word/2010/wordprocessingShape">
                    <wps:wsp>
                      <wps:cNvCnPr/>
                      <wps:spPr>
                        <a:xfrm flipH="1">
                          <a:off x="0" y="0"/>
                          <a:ext cx="17145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42797" id="Straight Arrow Connector 225" o:spid="_x0000_s1026" type="#_x0000_t32" style="position:absolute;margin-left:58.5pt;margin-top:290.5pt;width:13.5pt;height:4.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" strokecolor="#007789 [2404]">
                <v:stroke endarrow="block"/>
              </v:shape>
            </w:pict>
          </mc:Fallback>
        </mc:AlternateContent>
      </w:r>
      <w:r>
        <w:rPr>
          <w:noProof/>
          <w:lang w:val="en-CA" w:eastAsia="en-CA"/>
        </w:rPr>
        <mc:AlternateContent>
          <mc:Choice Requires="wps">
            <w:drawing>
              <wp:anchor distT="0" distB="0" distL="114300" distR="114300" simplePos="0" relativeHeight="251744256" behindDoc="0" locked="0" layoutInCell="1" allowOverlap="1" wp14:anchorId="26725F7E" wp14:editId="0CC61F25">
                <wp:simplePos x="0" y="0"/>
                <wp:positionH relativeFrom="column">
                  <wp:posOffset>2390775</wp:posOffset>
                </wp:positionH>
                <wp:positionV relativeFrom="paragraph">
                  <wp:posOffset>3660776</wp:posOffset>
                </wp:positionV>
                <wp:extent cx="2400300" cy="57150"/>
                <wp:effectExtent l="0" t="19050" r="95250" b="95250"/>
                <wp:wrapNone/>
                <wp:docPr id="226" name="Straight Arrow Connector 226"/>
                <wp:cNvGraphicFramePr/>
                <a:graphic xmlns:a="http://schemas.openxmlformats.org/drawingml/2006/main">
                  <a:graphicData uri="http://schemas.microsoft.com/office/word/2010/wordprocessingShape">
                    <wps:wsp>
                      <wps:cNvCnPr/>
                      <wps:spPr>
                        <a:xfrm>
                          <a:off x="0" y="0"/>
                          <a:ext cx="2400300" cy="5715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A16D3" id="Straight Arrow Connector 226" o:spid="_x0000_s1026" type="#_x0000_t32" style="position:absolute;margin-left:188.25pt;margin-top:288.25pt;width:189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" strokecolor="#007789 [2404]">
                <v:stroke endarrow="block"/>
              </v:shape>
            </w:pict>
          </mc:Fallback>
        </mc:AlternateContent>
      </w:r>
      <w:r>
        <w:rPr>
          <w:noProof/>
          <w:lang w:val="en-CA" w:eastAsia="en-CA"/>
        </w:rPr>
        <mc:AlternateContent>
          <mc:Choice Requires="wps">
            <w:drawing>
              <wp:anchor distT="0" distB="0" distL="114300" distR="114300" simplePos="0" relativeHeight="251741184" behindDoc="0" locked="0" layoutInCell="1" allowOverlap="1" wp14:anchorId="27A59507" wp14:editId="1652E511">
                <wp:simplePos x="0" y="0"/>
                <wp:positionH relativeFrom="margin">
                  <wp:align>right</wp:align>
                </wp:positionH>
                <wp:positionV relativeFrom="paragraph">
                  <wp:posOffset>3613150</wp:posOffset>
                </wp:positionV>
                <wp:extent cx="590550" cy="228600"/>
                <wp:effectExtent l="0" t="0" r="19050" b="19050"/>
                <wp:wrapNone/>
                <wp:docPr id="227" name="Rectangle 227"/>
                <wp:cNvGraphicFramePr/>
                <a:graphic xmlns:a="http://schemas.openxmlformats.org/drawingml/2006/main">
                  <a:graphicData uri="http://schemas.microsoft.com/office/word/2010/wordprocessingShape">
                    <wps:wsp>
                      <wps:cNvSpPr/>
                      <wps:spPr>
                        <a:xfrm>
                          <a:off x="0" y="0"/>
                          <a:ext cx="5905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7CFA" id="Rectangle 227" o:spid="_x0000_s1026" style="position:absolute;margin-left:-4.7pt;margin-top:284.5pt;width:46.5pt;height:18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" filled="f" strokecolor="#004f5b [1604]" strokeweight="2pt">
                <w10:wrap anchorx="margin"/>
              </v:rect>
            </w:pict>
          </mc:Fallback>
        </mc:AlternateContent>
      </w:r>
      <w:r>
        <w:rPr>
          <w:noProof/>
          <w:lang w:val="en-CA" w:eastAsia="en-CA"/>
        </w:rPr>
        <mc:AlternateContent>
          <mc:Choice Requires="wps">
            <w:drawing>
              <wp:anchor distT="0" distB="0" distL="114300" distR="114300" simplePos="0" relativeHeight="251740160" behindDoc="0" locked="0" layoutInCell="1" allowOverlap="1" wp14:anchorId="052A8782" wp14:editId="4B9D40E5">
                <wp:simplePos x="0" y="0"/>
                <wp:positionH relativeFrom="column">
                  <wp:posOffset>38100</wp:posOffset>
                </wp:positionH>
                <wp:positionV relativeFrom="paragraph">
                  <wp:posOffset>3622675</wp:posOffset>
                </wp:positionV>
                <wp:extent cx="676275" cy="209550"/>
                <wp:effectExtent l="0" t="0" r="28575" b="19050"/>
                <wp:wrapNone/>
                <wp:docPr id="228" name="Rectangle 228"/>
                <wp:cNvGraphicFramePr/>
                <a:graphic xmlns:a="http://schemas.openxmlformats.org/drawingml/2006/main">
                  <a:graphicData uri="http://schemas.microsoft.com/office/word/2010/wordprocessingShape">
                    <wps:wsp>
                      <wps:cNvSpPr/>
                      <wps:spPr>
                        <a:xfrm>
                          <a:off x="0" y="0"/>
                          <a:ext cx="676275"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1A8D6" id="Rectangle 228" o:spid="_x0000_s1026" style="position:absolute;margin-left:3pt;margin-top:285.25pt;width:53.25pt;height:1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" filled="f" strokecolor="#004f5b [1604]" strokeweight="2pt"/>
            </w:pict>
          </mc:Fallback>
        </mc:AlternateContent>
      </w:r>
      <w:r>
        <w:rPr>
          <w:noProof/>
          <w:lang w:val="en-CA" w:eastAsia="en-CA"/>
        </w:rPr>
        <mc:AlternateContent>
          <mc:Choice Requires="wps">
            <w:drawing>
              <wp:anchor distT="45720" distB="45720" distL="114300" distR="114300" simplePos="0" relativeHeight="251738112" behindDoc="0" locked="0" layoutInCell="1" allowOverlap="1" wp14:anchorId="6ACF73A5" wp14:editId="339474B5">
                <wp:simplePos x="0" y="0"/>
                <wp:positionH relativeFrom="column">
                  <wp:posOffset>1819276</wp:posOffset>
                </wp:positionH>
                <wp:positionV relativeFrom="paragraph">
                  <wp:posOffset>269875</wp:posOffset>
                </wp:positionV>
                <wp:extent cx="1409700" cy="37147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noFill/>
                        <a:ln w="9525">
                          <a:noFill/>
                          <a:miter lim="800000"/>
                          <a:headEnd/>
                          <a:tailEnd/>
                        </a:ln>
                      </wps:spPr>
                      <wps:txb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F73A5" id="_x0000_s1061" type="#_x0000_t202" style="position:absolute;margin-left:143.25pt;margin-top:21.25pt;width:111pt;height:29.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" filled="f" stroked="f">
                <v:textbox>
                  <w:txbxContent>
                    <w:p w:rsidR="007E63CA" w:rsidRPr="00D143F9" w:rsidRDefault="007E63CA" w:rsidP="007E63CA">
                      <w:pPr>
                        <w:rPr>
                          <w:rFonts w:ascii="Arial" w:hAnsi="Arial" w:cs="Arial"/>
                          <w:b/>
                          <w:color w:val="FF0000"/>
                        </w:rPr>
                      </w:pPr>
                      <w:r>
                        <w:rPr>
                          <w:rFonts w:ascii="Arial" w:hAnsi="Arial" w:cs="Arial"/>
                          <w:b/>
                          <w:color w:val="FF0000"/>
                        </w:rPr>
                        <w:t>Pre-Scan Settings</w:t>
                      </w:r>
                    </w:p>
                    <w:p w:rsidR="007E63CA" w:rsidRPr="00D143F9" w:rsidRDefault="007E63CA" w:rsidP="007E63CA">
                      <w:pPr>
                        <w:rPr>
                          <w:rFonts w:ascii="Arial" w:hAnsi="Arial" w:cs="Arial"/>
                          <w:b/>
                          <w:color w:val="FF0000"/>
                        </w:rPr>
                      </w:pPr>
                    </w:p>
                  </w:txbxContent>
                </v:textbox>
              </v:shape>
            </w:pict>
          </mc:Fallback>
        </mc:AlternateContent>
      </w:r>
      <w:r>
        <w:rPr>
          <w:noProof/>
          <w:lang w:val="en-CA" w:eastAsia="en-CA"/>
        </w:rPr>
        <mc:AlternateContent>
          <mc:Choice Requires="wps">
            <w:drawing>
              <wp:anchor distT="0" distB="0" distL="114300" distR="114300" simplePos="0" relativeHeight="251739136" behindDoc="0" locked="0" layoutInCell="1" allowOverlap="1" wp14:anchorId="614E0FA8" wp14:editId="0ABB79F3">
                <wp:simplePos x="0" y="0"/>
                <wp:positionH relativeFrom="margin">
                  <wp:posOffset>38100</wp:posOffset>
                </wp:positionH>
                <wp:positionV relativeFrom="paragraph">
                  <wp:posOffset>412750</wp:posOffset>
                </wp:positionV>
                <wp:extent cx="3467100" cy="438150"/>
                <wp:effectExtent l="0" t="0" r="19050" b="19050"/>
                <wp:wrapNone/>
                <wp:docPr id="230" name="L-Shape 230"/>
                <wp:cNvGraphicFramePr/>
                <a:graphic xmlns:a="http://schemas.openxmlformats.org/drawingml/2006/main">
                  <a:graphicData uri="http://schemas.microsoft.com/office/word/2010/wordprocessingShape">
                    <wps:wsp>
                      <wps:cNvSpPr/>
                      <wps:spPr>
                        <a:xfrm>
                          <a:off x="0" y="0"/>
                          <a:ext cx="3467100" cy="438150"/>
                        </a:xfrm>
                        <a:prstGeom prst="corner">
                          <a:avLst>
                            <a:gd name="adj1" fmla="val 61230"/>
                            <a:gd name="adj2" fmla="val 24338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14E26" id="L-Shape 230" o:spid="_x0000_s1026" style="position:absolute;margin-left:3pt;margin-top:32.5pt;width:273pt;height:3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6710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" path="m,l1066387,r,169871l3467100,169871r,268279l,438150,,xe" filled="f" strokecolor="red" strokeweight="2pt">
                <v:path arrowok="t" o:connecttype="custom" o:connectlocs="0,0;1066387,0;1066387,169871;3467100,169871;3467100,438150;0,438150;0,0" o:connectangles="0,0,0,0,0,0,0"/>
                <w10:wrap anchorx="margin"/>
              </v:shape>
            </w:pict>
          </mc:Fallback>
        </mc:AlternateContent>
      </w:r>
      <w:r w:rsidRPr="00094B1D">
        <w:rPr>
          <w:noProof/>
          <w:lang w:val="en-CA" w:eastAsia="en-CA"/>
        </w:rPr>
        <w:t xml:space="preserve"> </w:t>
      </w:r>
      <w:r>
        <w:rPr>
          <w:noProof/>
          <w:lang w:val="en-CA" w:eastAsia="en-CA"/>
        </w:rPr>
        <w:drawing>
          <wp:inline distT="0" distB="0" distL="0" distR="0" wp14:anchorId="5542118E" wp14:editId="62A849DA">
            <wp:extent cx="5557105" cy="3752850"/>
            <wp:effectExtent l="19050" t="19050" r="2476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0" t="10288" r="67419" b="14815"/>
                    <a:stretch/>
                  </pic:blipFill>
                  <pic:spPr bwMode="auto">
                    <a:xfrm>
                      <a:off x="0" y="0"/>
                      <a:ext cx="5578091" cy="37670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63CA" w:rsidRDefault="007E63CA" w:rsidP="007E63CA">
      <w:r>
        <w:t>Above is an example of an ongoing rocking scan, which is simply background.</w:t>
      </w:r>
    </w:p>
    <w:p w:rsidR="007E63CA" w:rsidRDefault="007E63CA" w:rsidP="007E63CA">
      <w:r>
        <w:t>The rocking scan will go back and forth between the two values skipping over any omitted regions. When the time is up (progress bar completes) the last scan will complete and the rocking will be done.</w:t>
      </w:r>
    </w:p>
    <w:p w:rsidR="007E63CA" w:rsidRDefault="007E63CA" w:rsidP="007E63CA">
      <w:r>
        <w:br w:type="page"/>
      </w:r>
    </w:p>
    <w:p w:rsidR="007E63CA" w:rsidRDefault="007E63CA" w:rsidP="007E63CA">
      <w:pPr>
        <w:pStyle w:val="Heading1"/>
      </w:pPr>
      <w:r>
        <w:lastRenderedPageBreak/>
        <w:t>Troubleshooting</w:t>
      </w:r>
    </w:p>
    <w:p w:rsidR="007E63CA" w:rsidRPr="00094B1D" w:rsidRDefault="007E63CA" w:rsidP="007E63CA">
      <w:r>
        <w:t>Here is a list of the currently known issues or possible errors I have encountered while testing the program.</w:t>
      </w:r>
    </w:p>
    <w:p w:rsidR="007E63CA" w:rsidRDefault="007E63CA" w:rsidP="007E63CA">
      <w:pPr>
        <w:pStyle w:val="Heading2"/>
      </w:pPr>
      <w:r>
        <w:t>Doesn’t Start</w:t>
      </w:r>
    </w:p>
    <w:p w:rsidR="007E63CA" w:rsidRDefault="007E63CA" w:rsidP="007E63CA">
      <w:r>
        <w:t>“I started the program and nothing happens”</w:t>
      </w:r>
    </w:p>
    <w:p w:rsidR="007E63CA" w:rsidRDefault="007E63CA" w:rsidP="007E63CA">
      <w:r>
        <w:t>Please check the log file and see what the last message is. If it is:</w:t>
      </w:r>
    </w:p>
    <w:p w:rsidR="007E63CA" w:rsidRDefault="007E63CA" w:rsidP="007E63CA">
      <w:r>
        <w:t xml:space="preserve">” </w:t>
      </w:r>
      <w:r w:rsidRPr="007E63CA">
        <w:t xml:space="preserve">SETTING SERVER ADDRESS </w:t>
      </w:r>
      <w:proofErr w:type="spellStart"/>
      <w:r w:rsidRPr="007E63CA">
        <w:t>MainWindow</w:t>
      </w:r>
      <w:proofErr w:type="spellEnd"/>
      <w:r w:rsidRPr="007E63CA">
        <w:t xml:space="preserve"> TO</w:t>
      </w:r>
      <w:r>
        <w:t xml:space="preserve">…” This means that the SPEC server is not started or is incorrectly configured. </w:t>
      </w:r>
    </w:p>
    <w:p w:rsidR="00A645F3" w:rsidRDefault="007E63CA" w:rsidP="007E63CA">
      <w:r>
        <w:t xml:space="preserve">First try </w:t>
      </w:r>
      <w:r w:rsidR="00A645F3">
        <w:t xml:space="preserve">starting </w:t>
      </w:r>
      <w:hyperlink w:anchor="_SPEC" w:history="1">
        <w:r w:rsidR="00A645F3" w:rsidRPr="00A645F3">
          <w:rPr>
            <w:rStyle w:val="Hyperlink"/>
          </w:rPr>
          <w:t>SPEC</w:t>
        </w:r>
      </w:hyperlink>
      <w:r w:rsidR="00A645F3">
        <w:t>.</w:t>
      </w:r>
    </w:p>
    <w:p w:rsidR="007E63CA" w:rsidRDefault="00A645F3" w:rsidP="007E63CA">
      <w:r>
        <w:t xml:space="preserve">Second check the SPEC server is using </w:t>
      </w:r>
      <w:r w:rsidRPr="00D24FA0">
        <w:rPr>
          <w:rFonts w:ascii="Arial" w:hAnsi="Arial" w:cs="Arial"/>
        </w:rPr>
        <w:t>10.52.36.1:8585 (OPI1606-101:8585).</w:t>
      </w:r>
      <w:r>
        <w:t xml:space="preserve"> If it is not change the SPEC server to run on this as it will always default to this when failing.</w:t>
      </w:r>
    </w:p>
    <w:p w:rsidR="00A645F3" w:rsidRDefault="00A645F3" w:rsidP="007E63CA">
      <w:r>
        <w:t xml:space="preserve">If you cannot change the server to run on this </w:t>
      </w:r>
      <w:proofErr w:type="gramStart"/>
      <w:r>
        <w:t>computer</w:t>
      </w:r>
      <w:proofErr w:type="gramEnd"/>
      <w:r>
        <w:t xml:space="preserve"> you will have to complete a workaround. There are two options:</w:t>
      </w:r>
    </w:p>
    <w:p w:rsidR="00A645F3" w:rsidRDefault="00A645F3" w:rsidP="007E63CA">
      <w:r>
        <w:t>For the first method you would need access to the code. Go to line 1451 of core.py and put in the appropriate server/port, this will change the default to this address.</w:t>
      </w:r>
    </w:p>
    <w:p w:rsidR="00A645F3" w:rsidRDefault="00A645F3" w:rsidP="007E63CA">
      <w:pPr>
        <w:pBdr>
          <w:bottom w:val="single" w:sz="6" w:space="1" w:color="auto"/>
        </w:pBdr>
      </w:pPr>
      <w:r>
        <w:t xml:space="preserve">For the second you need to change the </w:t>
      </w:r>
      <w:proofErr w:type="spellStart"/>
      <w:proofErr w:type="gramStart"/>
      <w:r>
        <w:t>settings.json</w:t>
      </w:r>
      <w:proofErr w:type="spellEnd"/>
      <w:proofErr w:type="gramEnd"/>
      <w:r>
        <w:t>, go to the .Press</w:t>
      </w:r>
      <w:r w:rsidR="00D24FA0">
        <w:t>2Diff</w:t>
      </w:r>
      <w:r>
        <w:t>/</w:t>
      </w:r>
      <w:proofErr w:type="spellStart"/>
      <w:r>
        <w:t>settings.json</w:t>
      </w:r>
      <w:proofErr w:type="spellEnd"/>
      <w:r>
        <w:t xml:space="preserve"> and paste :</w:t>
      </w:r>
    </w:p>
    <w:p w:rsidR="00D24FA0" w:rsidRPr="00D24FA0" w:rsidRDefault="00D24FA0" w:rsidP="00D24FA0">
      <w:pPr>
        <w:spacing w:before="0" w:after="0"/>
        <w:rPr>
          <w:rFonts w:ascii="Arial" w:hAnsi="Arial" w:cs="Arial"/>
          <w:sz w:val="14"/>
        </w:rPr>
      </w:pPr>
      <w:r w:rsidRPr="00D24FA0">
        <w:rPr>
          <w:rFonts w:ascii="Arial" w:hAnsi="Arial" w:cs="Arial"/>
          <w:sz w:val="14"/>
        </w:rPr>
        <w:t>{</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t>
      </w:r>
      <w:proofErr w:type="spellStart"/>
      <w:r w:rsidRPr="00D24FA0">
        <w:rPr>
          <w:rFonts w:ascii="Arial" w:hAnsi="Arial" w:cs="Arial"/>
          <w:sz w:val="14"/>
        </w:rPr>
        <w:t>MainWindow</w:t>
      </w:r>
      <w:proofErr w:type="spellEnd"/>
      <w:r w:rsidRPr="00D24FA0">
        <w:rPr>
          <w:rFonts w:ascii="Arial" w:hAnsi="Arial" w:cs="Arial"/>
          <w:sz w:val="14"/>
        </w:rPr>
        <w:t>":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"__</w:t>
      </w:r>
      <w:proofErr w:type="spellStart"/>
      <w:r w:rsidRPr="00D24FA0">
        <w:rPr>
          <w:rFonts w:ascii="Arial" w:hAnsi="Arial" w:cs="Arial"/>
          <w:sz w:val="14"/>
        </w:rPr>
        <w:t>server_address</w:t>
      </w:r>
      <w:proofErr w:type="spellEnd"/>
      <w:r w:rsidRPr="00D24FA0">
        <w:rPr>
          <w:rFonts w:ascii="Arial" w:hAnsi="Arial" w:cs="Arial"/>
          <w:sz w:val="14"/>
        </w:rPr>
        <w:t>__":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"host": "10.52.36.1",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"port": "8585"</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"__</w:t>
      </w:r>
      <w:proofErr w:type="spellStart"/>
      <w:r w:rsidRPr="00D24FA0">
        <w:rPr>
          <w:rFonts w:ascii="Arial" w:hAnsi="Arial" w:cs="Arial"/>
          <w:sz w:val="14"/>
        </w:rPr>
        <w:t>window_rectangle</w:t>
      </w:r>
      <w:proofErr w:type="spellEnd"/>
      <w:r w:rsidRPr="00D24FA0">
        <w:rPr>
          <w:rFonts w:ascii="Arial" w:hAnsi="Arial" w:cs="Arial"/>
          <w:sz w:val="14"/>
        </w:rPr>
        <w:t>__":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"h": </w:t>
      </w:r>
      <w:r>
        <w:rPr>
          <w:rFonts w:ascii="Arial" w:hAnsi="Arial" w:cs="Arial"/>
          <w:sz w:val="14"/>
        </w:rPr>
        <w:t>1024</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 </w:t>
      </w:r>
      <w:r>
        <w:rPr>
          <w:rFonts w:ascii="Arial" w:hAnsi="Arial" w:cs="Arial"/>
          <w:sz w:val="14"/>
        </w:rPr>
        <w:t>720</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"x": </w:t>
      </w:r>
      <w:r>
        <w:rPr>
          <w:rFonts w:ascii="Arial" w:hAnsi="Arial" w:cs="Arial"/>
          <w:sz w:val="14"/>
        </w:rPr>
        <w:t>10</w:t>
      </w: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Pr>
          <w:rFonts w:ascii="Arial" w:hAnsi="Arial" w:cs="Arial"/>
          <w:sz w:val="14"/>
        </w:rPr>
        <w:t xml:space="preserve">            "y": 10</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t>
      </w:r>
    </w:p>
    <w:p w:rsidR="00D24FA0" w:rsidRPr="00D24FA0" w:rsidRDefault="00D24FA0" w:rsidP="00D24FA0">
      <w:pPr>
        <w:spacing w:before="0" w:after="0"/>
        <w:rPr>
          <w:rFonts w:ascii="Arial" w:hAnsi="Arial" w:cs="Arial"/>
          <w:sz w:val="14"/>
        </w:rPr>
      </w:pPr>
      <w:r w:rsidRPr="00D24FA0">
        <w:rPr>
          <w:rFonts w:ascii="Arial" w:hAnsi="Arial" w:cs="Arial"/>
          <w:sz w:val="14"/>
        </w:rPr>
        <w:t xml:space="preserve">    }</w:t>
      </w:r>
    </w:p>
    <w:p w:rsidR="00A645F3" w:rsidRDefault="00D24FA0" w:rsidP="00D24FA0">
      <w:pPr>
        <w:pBdr>
          <w:bottom w:val="single" w:sz="6" w:space="1" w:color="auto"/>
        </w:pBdr>
        <w:spacing w:before="0" w:after="0"/>
        <w:rPr>
          <w:rFonts w:ascii="Arial" w:hAnsi="Arial" w:cs="Arial"/>
          <w:sz w:val="14"/>
        </w:rPr>
      </w:pPr>
      <w:r w:rsidRPr="00D24FA0">
        <w:rPr>
          <w:rFonts w:ascii="Arial" w:hAnsi="Arial" w:cs="Arial"/>
          <w:sz w:val="14"/>
        </w:rPr>
        <w:t>}</w:t>
      </w:r>
    </w:p>
    <w:p w:rsidR="00D24FA0" w:rsidRDefault="00D24FA0" w:rsidP="00D24FA0">
      <w:pPr>
        <w:spacing w:before="0" w:after="0"/>
      </w:pPr>
      <w:r>
        <w:t>Replace the host and port with the relevant host/port.</w:t>
      </w:r>
    </w:p>
    <w:p w:rsidR="00D24FA0" w:rsidRDefault="00D24FA0">
      <w:r>
        <w:br w:type="page"/>
      </w:r>
    </w:p>
    <w:p w:rsidR="00D24FA0" w:rsidRDefault="00D24FA0" w:rsidP="00D24FA0">
      <w:pPr>
        <w:pStyle w:val="Heading2"/>
      </w:pPr>
      <w:r>
        <w:lastRenderedPageBreak/>
        <w:t xml:space="preserve">Contour Plot </w:t>
      </w:r>
    </w:p>
    <w:p w:rsidR="00D24FA0" w:rsidRDefault="00D24FA0" w:rsidP="00D24FA0">
      <w:pPr>
        <w:spacing w:before="0" w:after="0"/>
      </w:pPr>
      <w:r>
        <w:t xml:space="preserve">“I started the </w:t>
      </w:r>
      <w:r>
        <w:t>scan and it</w:t>
      </w:r>
      <w:r w:rsidR="00176072">
        <w:t>’</w:t>
      </w:r>
      <w:r>
        <w:t>s not displaying anything!”</w:t>
      </w:r>
    </w:p>
    <w:p w:rsidR="00D24FA0" w:rsidRDefault="00D24FA0" w:rsidP="00D24FA0">
      <w:pPr>
        <w:spacing w:before="0" w:after="0"/>
      </w:pPr>
      <w:r>
        <w:rPr>
          <w:noProof/>
          <w:lang w:val="en-CA" w:eastAsia="en-CA"/>
        </w:rPr>
        <w:drawing>
          <wp:inline distT="0" distB="0" distL="0" distR="0" wp14:anchorId="64342904" wp14:editId="7B7E3D96">
            <wp:extent cx="4692770" cy="2871234"/>
            <wp:effectExtent l="19050" t="19050" r="1270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333" t="27639" r="70017" b="25261"/>
                    <a:stretch/>
                  </pic:blipFill>
                  <pic:spPr bwMode="auto">
                    <a:xfrm>
                      <a:off x="0" y="0"/>
                      <a:ext cx="4709521" cy="2881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24FA0">
        <w:t xml:space="preserve"> </w:t>
      </w:r>
    </w:p>
    <w:p w:rsidR="00D24FA0" w:rsidRDefault="00D24FA0" w:rsidP="00D24FA0">
      <w:pPr>
        <w:spacing w:before="0" w:after="0"/>
      </w:pPr>
      <w:r>
        <w:t xml:space="preserve">If the plot is displaying something like the above, this means that the detector has not managed to </w:t>
      </w:r>
      <w:proofErr w:type="spellStart"/>
      <w:r>
        <w:t>pickup</w:t>
      </w:r>
      <w:proofErr w:type="spellEnd"/>
      <w:r>
        <w:t xml:space="preserve"> any details of the </w:t>
      </w:r>
      <w:proofErr w:type="gramStart"/>
      <w:r>
        <w:t>sample(</w:t>
      </w:r>
      <w:proofErr w:type="gramEnd"/>
      <w:r>
        <w:t>ex. Monitor is only picking up consistent values of 1). This often happens at the beginning of the scan and will generally resolve itself. You should also check the Intensity is set to the detector which you want to monitor (‘sec’ will always display this)</w:t>
      </w:r>
    </w:p>
    <w:p w:rsidR="00D24FA0" w:rsidRDefault="00D24FA0" w:rsidP="00D24FA0">
      <w:pPr>
        <w:spacing w:before="0" w:after="0"/>
      </w:pPr>
    </w:p>
    <w:p w:rsidR="00D24FA0" w:rsidRDefault="00D24FA0" w:rsidP="00D24FA0">
      <w:pPr>
        <w:spacing w:before="0" w:after="0"/>
      </w:pPr>
      <w:r>
        <w:rPr>
          <w:noProof/>
          <w:lang w:val="en-CA" w:eastAsia="en-CA"/>
        </w:rPr>
        <w:drawing>
          <wp:inline distT="0" distB="0" distL="0" distR="0" wp14:anchorId="17AE3DEA" wp14:editId="697FED78">
            <wp:extent cx="4673903" cy="2811780"/>
            <wp:effectExtent l="19050" t="19050" r="1270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5" t="29047" r="70273" b="25855"/>
                    <a:stretch/>
                  </pic:blipFill>
                  <pic:spPr bwMode="auto">
                    <a:xfrm>
                      <a:off x="0" y="0"/>
                      <a:ext cx="4685220" cy="2818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24FA0" w:rsidRDefault="00D24FA0" w:rsidP="00D24FA0">
      <w:pPr>
        <w:spacing w:before="0" w:after="0"/>
      </w:pPr>
      <w:r>
        <w:t>This is a different visual bug which I have been unable to fix, if you zoom in</w:t>
      </w:r>
      <w:r w:rsidR="00176072">
        <w:t xml:space="preserve"> (hold and drag)</w:t>
      </w:r>
      <w:r>
        <w:t xml:space="preserve"> you will be able to see the picture, a</w:t>
      </w:r>
      <w:r w:rsidR="00176072">
        <w:t>nd once it scans the row it</w:t>
      </w:r>
      <w:r>
        <w:t xml:space="preserve"> has a </w:t>
      </w:r>
      <w:r w:rsidR="00176072">
        <w:t xml:space="preserve">good </w:t>
      </w:r>
      <w:r>
        <w:t xml:space="preserve">chance of fixing the issue. </w:t>
      </w:r>
    </w:p>
    <w:p w:rsidR="00FC5963" w:rsidRDefault="00FC5963" w:rsidP="00FC5963">
      <w:pPr>
        <w:pStyle w:val="Heading2"/>
      </w:pPr>
      <w:bookmarkStart w:id="9" w:name="_SIGSEV/SIGABRIT"/>
      <w:bookmarkEnd w:id="9"/>
      <w:r>
        <w:lastRenderedPageBreak/>
        <w:t>SIGSEV/SIGABRIT</w:t>
      </w:r>
    </w:p>
    <w:p w:rsidR="00D24FA0" w:rsidRDefault="00FC5963" w:rsidP="00FC5963">
      <w:pPr>
        <w:spacing w:before="0" w:after="0"/>
      </w:pPr>
      <w:r>
        <w:t>“Program randomly crashed and the last line in the log is SIGSEV or SIGABRIT”</w:t>
      </w:r>
    </w:p>
    <w:p w:rsidR="00FC5963" w:rsidRDefault="00FC5963" w:rsidP="00FC5963">
      <w:pPr>
        <w:spacing w:before="0" w:after="0"/>
      </w:pPr>
      <w:r>
        <w:br/>
        <w:t xml:space="preserve">I am sorry, there is no fix for this issue, I spent quite a few days attempting to fix this issue and at this moment I believe it is fixed. If you are reading </w:t>
      </w:r>
      <w:hyperlink w:anchor="_SIGSEV/SIGABRIT" w:history="1">
        <w:r w:rsidRPr="00FC5963">
          <w:rPr>
            <w:rStyle w:val="Hyperlink"/>
          </w:rPr>
          <w:t>th</w:t>
        </w:r>
        <w:r w:rsidRPr="00FC5963">
          <w:rPr>
            <w:rStyle w:val="Hyperlink"/>
          </w:rPr>
          <w:t>i</w:t>
        </w:r>
        <w:r w:rsidRPr="00FC5963">
          <w:rPr>
            <w:rStyle w:val="Hyperlink"/>
          </w:rPr>
          <w:t>s</w:t>
        </w:r>
      </w:hyperlink>
      <w:r>
        <w:t xml:space="preserve"> it obviously is not. </w:t>
      </w:r>
    </w:p>
    <w:p w:rsidR="00FC5963" w:rsidRDefault="00FC5963" w:rsidP="00FC5963">
      <w:pPr>
        <w:spacing w:before="0" w:after="0"/>
      </w:pPr>
    </w:p>
    <w:p w:rsidR="00FC5963" w:rsidRPr="00D24FA0" w:rsidRDefault="00FC5963" w:rsidP="00FC5963">
      <w:pPr>
        <w:spacing w:before="0" w:after="0"/>
        <w:rPr>
          <w:rFonts w:ascii="Arial" w:hAnsi="Arial" w:cs="Arial"/>
          <w:sz w:val="14"/>
        </w:rPr>
      </w:pPr>
      <w:r>
        <w:t xml:space="preserve">This is a memory access error and </w:t>
      </w:r>
      <w:hyperlink r:id="rId29" w:history="1">
        <w:r w:rsidRPr="00FC5963">
          <w:rPr>
            <w:rStyle w:val="Hyperlink"/>
          </w:rPr>
          <w:t xml:space="preserve">notoriously </w:t>
        </w:r>
        <w:r>
          <w:rPr>
            <w:rStyle w:val="Hyperlink"/>
          </w:rPr>
          <w:t>rare/</w:t>
        </w:r>
        <w:r w:rsidRPr="00FC5963">
          <w:rPr>
            <w:rStyle w:val="Hyperlink"/>
          </w:rPr>
          <w:t>difficult to fix</w:t>
        </w:r>
      </w:hyperlink>
      <w:r>
        <w:t xml:space="preserve">. Turning off Position Tracking and increasing the time spent on each point </w:t>
      </w:r>
      <w:r w:rsidRPr="00C50611">
        <w:rPr>
          <w:i/>
        </w:rPr>
        <w:t>may</w:t>
      </w:r>
      <w:r>
        <w:t xml:space="preserve"> help. </w:t>
      </w:r>
    </w:p>
    <w:p w:rsidR="00002D78" w:rsidRDefault="00002D78" w:rsidP="00002D78">
      <w:pPr>
        <w:pStyle w:val="Heading1"/>
      </w:pPr>
      <w:r>
        <w:t>Other</w:t>
      </w:r>
    </w:p>
    <w:p w:rsidR="00002D78" w:rsidRPr="00094B1D" w:rsidRDefault="00002D78" w:rsidP="00002D78">
      <w:r>
        <w:t>Information which simply didn’t fit in other sections is listed here.</w:t>
      </w:r>
    </w:p>
    <w:p w:rsidR="00002D78" w:rsidRPr="00D5413C" w:rsidRDefault="00002D78" w:rsidP="00002D78">
      <w:pPr>
        <w:pStyle w:val="Heading2"/>
      </w:pPr>
      <w:r>
        <w:t>Centering/Rocking technique</w:t>
      </w:r>
    </w:p>
    <w:p w:rsidR="00002D78" w:rsidRDefault="00002D78" w:rsidP="00002D78">
      <w:r>
        <w:t>The information for the centering/rocking algorithm are linked in the following pdf:</w:t>
      </w:r>
    </w:p>
    <w:p w:rsidR="004D567F" w:rsidRDefault="004D567F" w:rsidP="004D567F">
      <w:r>
        <w:object w:dxaOrig="9150" w:dyaOrig="11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45pt;height:117.5pt" o:ole="" o:bordertopcolor="this" o:borderleftcolor="this" o:borderbottomcolor="this" o:borderrightcolor="this">
            <v:imagedata r:id="rId30" o:title="" croptop="14662f" cropbottom="36750f" cropleft="3655f" cropright="9746f"/>
            <w10:bordertop type="single" width="8"/>
            <w10:borderleft type="single" width="8"/>
            <w10:borderbottom type="single" width="8"/>
            <w10:borderright type="single" width="8"/>
          </v:shape>
          <o:OLEObject Type="Embed" ProgID="AcroExch.Document.DC" ShapeID="_x0000_i1025" DrawAspect="Content" ObjectID="_1539084685" r:id="rId31"/>
        </w:object>
      </w:r>
    </w:p>
    <w:p w:rsidR="004D567F" w:rsidRPr="004D567F" w:rsidRDefault="004D567F" w:rsidP="004D567F">
      <w:pPr>
        <w:rPr>
          <w:sz w:val="16"/>
        </w:rPr>
      </w:pPr>
      <w:r w:rsidRPr="004D567F">
        <w:rPr>
          <w:sz w:val="16"/>
        </w:rPr>
        <w:t>(Double click to open)</w:t>
      </w:r>
    </w:p>
    <w:p w:rsidR="00002D78" w:rsidRDefault="004D567F" w:rsidP="00002D78">
      <w:r>
        <w:t xml:space="preserve">Pages 3-5 describe centering and Pages 9- talk about rocking. </w:t>
      </w:r>
    </w:p>
    <w:sectPr w:rsidR="00002D78">
      <w:footerReference w:type="default" r:id="rId3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4D1" w:rsidRDefault="006F04D1" w:rsidP="00C6554A">
      <w:pPr>
        <w:spacing w:before="0" w:after="0" w:line="240" w:lineRule="auto"/>
      </w:pPr>
      <w:r>
        <w:separator/>
      </w:r>
    </w:p>
  </w:endnote>
  <w:endnote w:type="continuationSeparator" w:id="0">
    <w:p w:rsidR="006F04D1" w:rsidRDefault="006F04D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3EE" w:rsidRDefault="00ED7C44">
    <w:pPr>
      <w:pStyle w:val="Footer"/>
    </w:pPr>
    <w:r>
      <w:t xml:space="preserve">Page </w:t>
    </w:r>
    <w:r>
      <w:fldChar w:fldCharType="begin"/>
    </w:r>
    <w:r>
      <w:instrText xml:space="preserve"> PAGE  \* Arabic  \* MERGEFORMAT </w:instrText>
    </w:r>
    <w:r>
      <w:fldChar w:fldCharType="separate"/>
    </w:r>
    <w:r w:rsidR="00AF455D">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4D1" w:rsidRDefault="006F04D1" w:rsidP="00C6554A">
      <w:pPr>
        <w:spacing w:before="0" w:after="0" w:line="240" w:lineRule="auto"/>
      </w:pPr>
      <w:r>
        <w:separator/>
      </w:r>
    </w:p>
  </w:footnote>
  <w:footnote w:type="continuationSeparator" w:id="0">
    <w:p w:rsidR="006F04D1" w:rsidRDefault="006F04D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4D1"/>
    <w:rsid w:val="00002D78"/>
    <w:rsid w:val="00094B1D"/>
    <w:rsid w:val="0015248B"/>
    <w:rsid w:val="00173F68"/>
    <w:rsid w:val="00176072"/>
    <w:rsid w:val="001F45C9"/>
    <w:rsid w:val="00244187"/>
    <w:rsid w:val="002554CD"/>
    <w:rsid w:val="00293B83"/>
    <w:rsid w:val="002B4294"/>
    <w:rsid w:val="00333D0D"/>
    <w:rsid w:val="003C36F7"/>
    <w:rsid w:val="004C049F"/>
    <w:rsid w:val="004C77C8"/>
    <w:rsid w:val="004D567F"/>
    <w:rsid w:val="005000E2"/>
    <w:rsid w:val="005D0993"/>
    <w:rsid w:val="0062718A"/>
    <w:rsid w:val="00690875"/>
    <w:rsid w:val="006A3CE7"/>
    <w:rsid w:val="006F04D1"/>
    <w:rsid w:val="006F73CE"/>
    <w:rsid w:val="00724DDF"/>
    <w:rsid w:val="007B6823"/>
    <w:rsid w:val="007E63CA"/>
    <w:rsid w:val="00851F06"/>
    <w:rsid w:val="008D2D87"/>
    <w:rsid w:val="009B750C"/>
    <w:rsid w:val="00A06326"/>
    <w:rsid w:val="00A645F3"/>
    <w:rsid w:val="00AF455D"/>
    <w:rsid w:val="00B12D1A"/>
    <w:rsid w:val="00B6380E"/>
    <w:rsid w:val="00B84640"/>
    <w:rsid w:val="00C362A3"/>
    <w:rsid w:val="00C50611"/>
    <w:rsid w:val="00C6554A"/>
    <w:rsid w:val="00C97589"/>
    <w:rsid w:val="00D143F9"/>
    <w:rsid w:val="00D24FA0"/>
    <w:rsid w:val="00E3583C"/>
    <w:rsid w:val="00E96938"/>
    <w:rsid w:val="00ED7C44"/>
    <w:rsid w:val="00F67119"/>
    <w:rsid w:val="00FC5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DF721B"/>
  <w15:chartTrackingRefBased/>
  <w15:docId w15:val="{13D59680-FD10-479F-B129-5E9CB0096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5D09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iki.python.org/moin/Crashing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melm\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6A3BD-4C2B-4AE4-9BCA-27487B20A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1349</TotalTime>
  <Pages>20</Pages>
  <Words>1530</Words>
  <Characters>8726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Hamel</dc:creator>
  <cp:keywords/>
  <dc:description/>
  <cp:lastModifiedBy>Michael Hamel</cp:lastModifiedBy>
  <cp:revision>5</cp:revision>
  <dcterms:created xsi:type="dcterms:W3CDTF">2016-10-26T22:17:00Z</dcterms:created>
  <dcterms:modified xsi:type="dcterms:W3CDTF">2016-10-27T20:45:00Z</dcterms:modified>
</cp:coreProperties>
</file>